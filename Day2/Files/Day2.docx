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A3D" w:rsidRDefault="00B67B96" w:rsidP="00B67B96">
      <w:pPr>
        <w:pStyle w:val="Ttulo1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Velilla de Valdoré</w:t>
      </w:r>
    </w:p>
    <w:p w:rsidR="006972DF" w:rsidRPr="006972DF" w:rsidRDefault="006972DF" w:rsidP="006972DF">
      <w:r w:rsidRPr="006972DF">
        <w:t xml:space="preserve">This is the </w:t>
      </w:r>
      <w:r w:rsidR="00AA7407">
        <w:t xml:space="preserve">second </w:t>
      </w:r>
      <w:r w:rsidRPr="006972DF">
        <w:t xml:space="preserve">day of the mapping campaign. We will follow </w:t>
      </w:r>
      <w:proofErr w:type="gramStart"/>
      <w:r w:rsidRPr="006972DF">
        <w:t>a</w:t>
      </w:r>
      <w:proofErr w:type="gramEnd"/>
      <w:r w:rsidRPr="006972DF">
        <w:t xml:space="preserve"> </w:t>
      </w:r>
      <w:r w:rsidR="00AA7407">
        <w:t>8</w:t>
      </w:r>
      <w:r w:rsidRPr="006972DF">
        <w:t xml:space="preserve"> km itinerary collecting geological information in stops of special interest, whose description follows.</w:t>
      </w:r>
    </w:p>
    <w:p w:rsidR="00B67B96" w:rsidRDefault="00AA7407" w:rsidP="00B67B96">
      <w:pPr>
        <w:pStyle w:val="Ttulo2"/>
      </w:pPr>
      <w:r>
        <w:t>2</w:t>
      </w:r>
      <w:r w:rsidR="00B67B96">
        <w:t>.1</w:t>
      </w:r>
    </w:p>
    <w:p w:rsidR="006972DF" w:rsidRPr="006972DF" w:rsidRDefault="006972DF" w:rsidP="006972DF">
      <w:r w:rsidRPr="006972DF">
        <w:t>Coordinates are 42.87</w:t>
      </w:r>
      <w:r w:rsidR="008E26E8">
        <w:t>243</w:t>
      </w:r>
      <w:r w:rsidRPr="006972DF">
        <w:t xml:space="preserve"> N, 5.</w:t>
      </w:r>
      <w:r w:rsidR="008E26E8">
        <w:t>17501</w:t>
      </w:r>
      <w:r w:rsidRPr="006972DF">
        <w:t xml:space="preserve"> W.</w:t>
      </w:r>
    </w:p>
    <w:p w:rsidR="003154AC" w:rsidRDefault="003154AC" w:rsidP="003154AC">
      <w:r>
        <w:t>Sandstones, often with carbonate cement, which display a variety of coloration, including light cream, and greenish. They alternate with locally thick shale intervals, dark brown.</w:t>
      </w:r>
      <w:r w:rsidR="00B67B96">
        <w:t xml:space="preserve"> No fossils are found. </w:t>
      </w:r>
    </w:p>
    <w:p w:rsidR="00B67B96" w:rsidRDefault="00B67B96" w:rsidP="003154AC">
      <w:r>
        <w:t xml:space="preserve">Bedding </w:t>
      </w:r>
      <w:r w:rsidR="003154AC">
        <w:t xml:space="preserve">is </w:t>
      </w:r>
      <w:r w:rsidR="003F2DF3">
        <w:t>322</w:t>
      </w:r>
      <w:r>
        <w:t>/</w:t>
      </w:r>
      <w:r w:rsidR="003154AC">
        <w:t>24</w:t>
      </w:r>
      <w:r>
        <w:t>.</w:t>
      </w:r>
    </w:p>
    <w:p w:rsidR="00B67B96" w:rsidRDefault="00AA7407" w:rsidP="00B67B96">
      <w:pPr>
        <w:pStyle w:val="Ttulo2"/>
      </w:pPr>
      <w:r>
        <w:t>2</w:t>
      </w:r>
      <w:r w:rsidR="00B67B96">
        <w:t>.</w:t>
      </w:r>
      <w:r w:rsidR="00BA4573">
        <w:t>2</w:t>
      </w:r>
    </w:p>
    <w:p w:rsidR="00854F77" w:rsidRPr="00854F77" w:rsidRDefault="006972DF" w:rsidP="00854F77">
      <w:r w:rsidRPr="006972DF">
        <w:t>Coordinates are 42.87</w:t>
      </w:r>
      <w:r w:rsidR="008E26E8">
        <w:t>159</w:t>
      </w:r>
      <w:r w:rsidRPr="006972DF">
        <w:t xml:space="preserve"> N, 5.1</w:t>
      </w:r>
      <w:r w:rsidR="008E26E8">
        <w:t>8136</w:t>
      </w:r>
      <w:r w:rsidRPr="006972DF">
        <w:t xml:space="preserve"> W.</w:t>
      </w:r>
    </w:p>
    <w:p w:rsidR="003154AC" w:rsidRPr="003154AC" w:rsidRDefault="003154AC" w:rsidP="00B67B96">
      <w:r>
        <w:t xml:space="preserve">Dark marls with light-coloured coarse-grained limestone intercalations (grainstones), in beds of around 20 cm.  A brachiopod specimen within the marls has been identified as </w:t>
      </w:r>
      <w:proofErr w:type="spellStart"/>
      <w:r w:rsidRPr="003154AC">
        <w:rPr>
          <w:i/>
        </w:rPr>
        <w:t>Athyris</w:t>
      </w:r>
      <w:proofErr w:type="spellEnd"/>
      <w:r w:rsidRPr="003154AC">
        <w:rPr>
          <w:i/>
        </w:rPr>
        <w:t xml:space="preserve"> </w:t>
      </w:r>
      <w:proofErr w:type="spellStart"/>
      <w:r w:rsidRPr="003154AC">
        <w:rPr>
          <w:i/>
        </w:rPr>
        <w:t>concentrica</w:t>
      </w:r>
      <w:proofErr w:type="spellEnd"/>
      <w:r>
        <w:t>.</w:t>
      </w:r>
    </w:p>
    <w:p w:rsidR="00B67B96" w:rsidRDefault="003154AC" w:rsidP="00B67B96">
      <w:r>
        <w:t xml:space="preserve">Bedding is </w:t>
      </w:r>
      <w:r w:rsidR="003F2DF3">
        <w:t>154</w:t>
      </w:r>
      <w:r>
        <w:t>/44.</w:t>
      </w:r>
    </w:p>
    <w:p w:rsidR="006B6E3F" w:rsidRDefault="003154AC" w:rsidP="00B67B96">
      <w:r>
        <w:t>FOSSIL PHOTO</w:t>
      </w:r>
      <w:r w:rsidR="006B6E3F">
        <w:t>.</w:t>
      </w:r>
    </w:p>
    <w:p w:rsidR="006B6E3F" w:rsidRDefault="00AA7407" w:rsidP="006B6E3F">
      <w:pPr>
        <w:pStyle w:val="Ttulo2"/>
      </w:pPr>
      <w:r>
        <w:t>2</w:t>
      </w:r>
      <w:r w:rsidR="006B6E3F">
        <w:t>.3</w:t>
      </w:r>
    </w:p>
    <w:p w:rsidR="00854F77" w:rsidRPr="00854F77" w:rsidRDefault="00854F77" w:rsidP="00854F77">
      <w:r w:rsidRPr="00854F77">
        <w:t>Coordinates are 42.</w:t>
      </w:r>
      <w:r w:rsidR="008E26E8">
        <w:t>87036</w:t>
      </w:r>
      <w:r w:rsidRPr="00854F77">
        <w:t xml:space="preserve"> N, 5.</w:t>
      </w:r>
      <w:r w:rsidR="008E26E8">
        <w:t>18224</w:t>
      </w:r>
      <w:r w:rsidRPr="00854F77">
        <w:t xml:space="preserve"> W.</w:t>
      </w:r>
    </w:p>
    <w:p w:rsidR="006B6E3F" w:rsidRDefault="003F2DF3" w:rsidP="006B6E3F">
      <w:r>
        <w:t>Nodular pink-red limestones crop out badly, with red marl intercalations. On top of that, after some 2 m covered by vegetation, there are breccias formed by angular limestone fragments of a few cm-size. They are at least 1 m-thick.</w:t>
      </w:r>
    </w:p>
    <w:p w:rsidR="003F2DF3" w:rsidRDefault="003F2DF3" w:rsidP="006B6E3F">
      <w:r>
        <w:t>Bedding is 151/49.</w:t>
      </w:r>
    </w:p>
    <w:p w:rsidR="006B6E3F" w:rsidRDefault="003F2DF3" w:rsidP="006B6E3F">
      <w:r>
        <w:t>PHOTO OF BRECCIAS.</w:t>
      </w:r>
    </w:p>
    <w:p w:rsidR="006B6E3F" w:rsidRDefault="00AA7407" w:rsidP="006B6E3F">
      <w:pPr>
        <w:pStyle w:val="Ttulo2"/>
      </w:pPr>
      <w:r>
        <w:t>2</w:t>
      </w:r>
      <w:r w:rsidR="006B6E3F">
        <w:t>.4</w:t>
      </w:r>
    </w:p>
    <w:p w:rsidR="00854F77" w:rsidRPr="00854F77" w:rsidRDefault="00854F77" w:rsidP="00854F77">
      <w:r w:rsidRPr="00854F77">
        <w:t>Coordinates are 42</w:t>
      </w:r>
      <w:r w:rsidR="007C23B9">
        <w:t>.</w:t>
      </w:r>
      <w:r w:rsidR="008E26E8">
        <w:t>87020</w:t>
      </w:r>
      <w:r w:rsidRPr="00854F77">
        <w:t xml:space="preserve"> N, 5.</w:t>
      </w:r>
      <w:r w:rsidR="008E26E8">
        <w:t>18324</w:t>
      </w:r>
      <w:r w:rsidRPr="00854F77">
        <w:t xml:space="preserve"> W.</w:t>
      </w:r>
    </w:p>
    <w:p w:rsidR="00BA4573" w:rsidRDefault="007C23B9" w:rsidP="006B6E3F">
      <w:r>
        <w:t xml:space="preserve">Nodular red and pink limestones with </w:t>
      </w:r>
      <w:proofErr w:type="spellStart"/>
      <w:r>
        <w:t>biocloasts</w:t>
      </w:r>
      <w:proofErr w:type="spellEnd"/>
      <w:r>
        <w:t>, alternating with dark-red marls and shales. At this point, they are overlain by greenish-coloured shales with thin sandstone layers rich in glauconite.</w:t>
      </w:r>
    </w:p>
    <w:p w:rsidR="00A41680" w:rsidRDefault="00A41680" w:rsidP="006B6E3F"/>
    <w:p w:rsidR="0028618D" w:rsidRDefault="00AA7407" w:rsidP="00BD50B5">
      <w:pPr>
        <w:pStyle w:val="Ttulo2"/>
      </w:pPr>
      <w:r>
        <w:t>2</w:t>
      </w:r>
      <w:r w:rsidR="00BD50B5">
        <w:t>.5</w:t>
      </w:r>
    </w:p>
    <w:p w:rsidR="00854F77" w:rsidRDefault="00854F77" w:rsidP="00854F77">
      <w:r w:rsidRPr="00854F77">
        <w:t>Coordinates are 42.</w:t>
      </w:r>
      <w:r w:rsidR="008E26E8">
        <w:t>87134</w:t>
      </w:r>
      <w:r w:rsidRPr="00854F77">
        <w:t xml:space="preserve"> N, 5.</w:t>
      </w:r>
      <w:r w:rsidR="008E26E8">
        <w:t>18489</w:t>
      </w:r>
      <w:r w:rsidRPr="00854F77">
        <w:t xml:space="preserve"> W.</w:t>
      </w:r>
    </w:p>
    <w:p w:rsidR="001F2195" w:rsidRPr="00DA5956" w:rsidRDefault="001F2195" w:rsidP="00854F77">
      <w:r>
        <w:t xml:space="preserve">Glauconite-bearing sandstones with brown shale intercalations. </w:t>
      </w:r>
      <w:r w:rsidR="00DA5956">
        <w:t xml:space="preserve">A broken limonite-stained trilobite specimen of </w:t>
      </w:r>
      <w:proofErr w:type="spellStart"/>
      <w:r w:rsidR="00DA5956">
        <w:rPr>
          <w:i/>
        </w:rPr>
        <w:t>Solenopleuropsis</w:t>
      </w:r>
      <w:proofErr w:type="spellEnd"/>
      <w:r w:rsidR="00DA5956">
        <w:rPr>
          <w:i/>
        </w:rPr>
        <w:t xml:space="preserve"> sp.</w:t>
      </w:r>
      <w:r w:rsidR="00DA5956">
        <w:t xml:space="preserve"> is found within the shales.</w:t>
      </w:r>
    </w:p>
    <w:p w:rsidR="00011AC4" w:rsidRDefault="00011AC4" w:rsidP="00011AC4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Bedding is </w:t>
      </w:r>
      <w:r w:rsidR="001F2195">
        <w:rPr>
          <w:rStyle w:val="nfasisintenso"/>
          <w:i w:val="0"/>
          <w:iCs w:val="0"/>
          <w:color w:val="auto"/>
        </w:rPr>
        <w:t>134</w:t>
      </w:r>
      <w:r>
        <w:rPr>
          <w:rStyle w:val="nfasisintenso"/>
          <w:i w:val="0"/>
          <w:iCs w:val="0"/>
          <w:color w:val="auto"/>
        </w:rPr>
        <w:t>/3</w:t>
      </w:r>
      <w:r w:rsidR="001F2195">
        <w:rPr>
          <w:rStyle w:val="nfasisintenso"/>
          <w:i w:val="0"/>
          <w:iCs w:val="0"/>
          <w:color w:val="auto"/>
        </w:rPr>
        <w:t>6.</w:t>
      </w:r>
    </w:p>
    <w:p w:rsidR="004723F8" w:rsidRDefault="001F2195" w:rsidP="004723F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PANORAMIC VIEW</w:t>
      </w:r>
      <w:r w:rsidR="00DA5956">
        <w:rPr>
          <w:rStyle w:val="nfasisintenso"/>
          <w:i w:val="0"/>
          <w:iCs w:val="0"/>
          <w:color w:val="auto"/>
        </w:rPr>
        <w:t xml:space="preserve"> AND FOSSIL PHOTO</w:t>
      </w:r>
    </w:p>
    <w:p w:rsidR="004723F8" w:rsidRDefault="00AA7407" w:rsidP="004723F8">
      <w:pPr>
        <w:pStyle w:val="Ttulo2"/>
        <w:rPr>
          <w:rStyle w:val="nfasisintenso"/>
          <w:i/>
          <w:iCs w:val="0"/>
          <w:color w:val="auto"/>
        </w:rPr>
      </w:pPr>
      <w:r>
        <w:rPr>
          <w:rStyle w:val="nfasisintenso"/>
          <w:i/>
          <w:iCs w:val="0"/>
          <w:color w:val="auto"/>
        </w:rPr>
        <w:t>2</w:t>
      </w:r>
      <w:r w:rsidR="004723F8">
        <w:rPr>
          <w:rStyle w:val="nfasisintenso"/>
          <w:i/>
          <w:iCs w:val="0"/>
          <w:color w:val="auto"/>
        </w:rPr>
        <w:t>.6</w:t>
      </w:r>
    </w:p>
    <w:p w:rsidR="00854F77" w:rsidRDefault="00854F77" w:rsidP="00854F77">
      <w:r w:rsidRPr="00854F77">
        <w:t>Coordinates are 42.</w:t>
      </w:r>
      <w:r w:rsidR="008E26E8">
        <w:t>87167</w:t>
      </w:r>
      <w:r w:rsidRPr="00854F77">
        <w:t xml:space="preserve"> N, 5.</w:t>
      </w:r>
      <w:r w:rsidR="008E26E8">
        <w:t>18739</w:t>
      </w:r>
      <w:r w:rsidRPr="00854F77">
        <w:t xml:space="preserve"> W.</w:t>
      </w:r>
    </w:p>
    <w:p w:rsidR="0049056C" w:rsidRDefault="0049056C" w:rsidP="0049056C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L</w:t>
      </w:r>
      <w:r w:rsidRPr="00BB1C2C">
        <w:rPr>
          <w:rStyle w:val="nfasisintenso"/>
          <w:i w:val="0"/>
          <w:iCs w:val="0"/>
          <w:color w:val="auto"/>
        </w:rPr>
        <w:t xml:space="preserve">ight-grey </w:t>
      </w:r>
      <w:r>
        <w:rPr>
          <w:rStyle w:val="nfasisintenso"/>
          <w:i w:val="0"/>
          <w:iCs w:val="0"/>
          <w:color w:val="auto"/>
        </w:rPr>
        <w:t>micritic limestones</w:t>
      </w:r>
      <w:r w:rsidRPr="00BB1C2C">
        <w:rPr>
          <w:rStyle w:val="nfasisintenso"/>
          <w:i w:val="0"/>
          <w:iCs w:val="0"/>
          <w:color w:val="auto"/>
        </w:rPr>
        <w:t xml:space="preserve"> with frequent calcite-filled</w:t>
      </w:r>
      <w:r>
        <w:rPr>
          <w:rStyle w:val="nfasisintenso"/>
          <w:i w:val="0"/>
          <w:iCs w:val="0"/>
          <w:color w:val="auto"/>
        </w:rPr>
        <w:t xml:space="preserve"> </w:t>
      </w:r>
      <w:proofErr w:type="spellStart"/>
      <w:r>
        <w:rPr>
          <w:rStyle w:val="nfasisintenso"/>
          <w:i w:val="0"/>
          <w:iCs w:val="0"/>
          <w:color w:val="auto"/>
        </w:rPr>
        <w:t>fenestral</w:t>
      </w:r>
      <w:proofErr w:type="spellEnd"/>
      <w:r>
        <w:rPr>
          <w:rStyle w:val="nfasisintenso"/>
          <w:i w:val="0"/>
          <w:iCs w:val="0"/>
          <w:color w:val="auto"/>
        </w:rPr>
        <w:t xml:space="preserve"> porosity</w:t>
      </w:r>
      <w:r w:rsidRPr="00BB1C2C">
        <w:rPr>
          <w:rStyle w:val="nfasisintenso"/>
          <w:i w:val="0"/>
          <w:iCs w:val="0"/>
          <w:color w:val="auto"/>
        </w:rPr>
        <w:t xml:space="preserve"> </w:t>
      </w:r>
      <w:r>
        <w:rPr>
          <w:rStyle w:val="nfasisintenso"/>
          <w:i w:val="0"/>
          <w:iCs w:val="0"/>
          <w:color w:val="auto"/>
        </w:rPr>
        <w:t>(</w:t>
      </w:r>
      <w:r w:rsidRPr="00BB1C2C">
        <w:rPr>
          <w:rStyle w:val="nfasisintenso"/>
          <w:i w:val="0"/>
          <w:iCs w:val="0"/>
          <w:color w:val="auto"/>
        </w:rPr>
        <w:t>birdseyes</w:t>
      </w:r>
      <w:r>
        <w:rPr>
          <w:rStyle w:val="nfasisintenso"/>
          <w:i w:val="0"/>
          <w:iCs w:val="0"/>
          <w:color w:val="auto"/>
        </w:rPr>
        <w:t>). In fresh cut they are light coloured as well. Bedding planes are tabular and range in thickness between 15 cm and 30 cm.</w:t>
      </w:r>
    </w:p>
    <w:p w:rsidR="0049056C" w:rsidRDefault="0049056C" w:rsidP="0049056C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Bedding is 200/72.</w:t>
      </w:r>
    </w:p>
    <w:p w:rsidR="0049056C" w:rsidRPr="00854F77" w:rsidRDefault="0049056C" w:rsidP="00854F77">
      <w:r>
        <w:t>PHOTO OF OUTCROP</w:t>
      </w:r>
    </w:p>
    <w:p w:rsidR="00676CDF" w:rsidRDefault="00AA7407" w:rsidP="00676CDF">
      <w:pPr>
        <w:pStyle w:val="Ttulo2"/>
        <w:rPr>
          <w:rStyle w:val="nfasisintenso"/>
          <w:i/>
          <w:iCs w:val="0"/>
          <w:color w:val="auto"/>
        </w:rPr>
      </w:pPr>
      <w:r>
        <w:rPr>
          <w:rStyle w:val="nfasisintenso"/>
          <w:i/>
          <w:iCs w:val="0"/>
          <w:color w:val="auto"/>
        </w:rPr>
        <w:t>2</w:t>
      </w:r>
      <w:r w:rsidR="00676CDF">
        <w:rPr>
          <w:rStyle w:val="nfasisintenso"/>
          <w:i/>
          <w:iCs w:val="0"/>
          <w:color w:val="auto"/>
        </w:rPr>
        <w:t>.7</w:t>
      </w:r>
    </w:p>
    <w:p w:rsidR="00854F77" w:rsidRPr="00854F77" w:rsidRDefault="00854F77" w:rsidP="00854F77">
      <w:r w:rsidRPr="00854F77">
        <w:t>Coordinates are 42.</w:t>
      </w:r>
      <w:r w:rsidR="008E26E8">
        <w:t>874409</w:t>
      </w:r>
      <w:r w:rsidRPr="00854F77">
        <w:t xml:space="preserve"> N, 5.</w:t>
      </w:r>
      <w:r w:rsidR="008E26E8">
        <w:t>18633</w:t>
      </w:r>
      <w:r w:rsidRPr="00854F77">
        <w:t xml:space="preserve"> W.</w:t>
      </w:r>
    </w:p>
    <w:p w:rsidR="009631F0" w:rsidRDefault="0049056C" w:rsidP="009631F0">
      <w:pPr>
        <w:rPr>
          <w:rStyle w:val="nfasisintenso"/>
          <w:i w:val="0"/>
          <w:iCs w:val="0"/>
          <w:color w:val="auto"/>
        </w:rPr>
      </w:pPr>
      <w:r>
        <w:lastRenderedPageBreak/>
        <w:t>Rocks crop out badly. Among the grass, there are breccias formed by angular limestone fragments within a fine-grained brown-coloured matrix. Fine-grained micritic limestones are found both E and W from the outcrop.</w:t>
      </w:r>
    </w:p>
    <w:p w:rsidR="00011AC4" w:rsidRDefault="00011AC4" w:rsidP="009631F0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Bedding is</w:t>
      </w:r>
      <w:r w:rsidR="0049056C">
        <w:rPr>
          <w:rStyle w:val="nfasisintenso"/>
          <w:i w:val="0"/>
          <w:iCs w:val="0"/>
          <w:color w:val="auto"/>
        </w:rPr>
        <w:t xml:space="preserve"> 200</w:t>
      </w:r>
      <w:r>
        <w:rPr>
          <w:rStyle w:val="nfasisintenso"/>
          <w:i w:val="0"/>
          <w:iCs w:val="0"/>
          <w:color w:val="auto"/>
        </w:rPr>
        <w:t>/</w:t>
      </w:r>
      <w:r w:rsidR="0049056C">
        <w:rPr>
          <w:rStyle w:val="nfasisintenso"/>
          <w:i w:val="0"/>
          <w:iCs w:val="0"/>
          <w:color w:val="auto"/>
        </w:rPr>
        <w:t>88</w:t>
      </w:r>
      <w:r>
        <w:rPr>
          <w:rStyle w:val="nfasisintenso"/>
          <w:i w:val="0"/>
          <w:iCs w:val="0"/>
          <w:color w:val="auto"/>
        </w:rPr>
        <w:t>.</w:t>
      </w:r>
    </w:p>
    <w:p w:rsidR="009631F0" w:rsidRDefault="00AA7407" w:rsidP="009631F0">
      <w:pPr>
        <w:pStyle w:val="Ttulo2"/>
        <w:rPr>
          <w:rStyle w:val="nfasisintenso"/>
          <w:i/>
          <w:iCs w:val="0"/>
          <w:color w:val="auto"/>
        </w:rPr>
      </w:pPr>
      <w:r>
        <w:rPr>
          <w:rStyle w:val="nfasisintenso"/>
          <w:i/>
          <w:iCs w:val="0"/>
          <w:color w:val="auto"/>
        </w:rPr>
        <w:t>2</w:t>
      </w:r>
      <w:r w:rsidR="009631F0">
        <w:rPr>
          <w:rStyle w:val="nfasisintenso"/>
          <w:i/>
          <w:iCs w:val="0"/>
          <w:color w:val="auto"/>
        </w:rPr>
        <w:t>.8</w:t>
      </w:r>
    </w:p>
    <w:p w:rsidR="00854F77" w:rsidRDefault="00854F77" w:rsidP="009631F0">
      <w:r w:rsidRPr="00854F77">
        <w:t>Coordinates are 42.</w:t>
      </w:r>
      <w:r w:rsidR="008E26E8">
        <w:t>87435</w:t>
      </w:r>
      <w:r w:rsidRPr="00854F77">
        <w:t xml:space="preserve"> N, 5.</w:t>
      </w:r>
      <w:r w:rsidR="008E26E8">
        <w:t>18449</w:t>
      </w:r>
      <w:r w:rsidRPr="00854F77">
        <w:t xml:space="preserve"> W.</w:t>
      </w:r>
    </w:p>
    <w:p w:rsidR="009631F0" w:rsidRDefault="0049056C" w:rsidP="009631F0">
      <w:r>
        <w:t>Pink-nodular micritic limestones with abundant red-marl and shale intercalations.</w:t>
      </w:r>
    </w:p>
    <w:p w:rsidR="00011AC4" w:rsidRDefault="00011AC4" w:rsidP="009631F0">
      <w:r>
        <w:t xml:space="preserve">Bedding is </w:t>
      </w:r>
      <w:r w:rsidR="0049056C">
        <w:t>196</w:t>
      </w:r>
      <w:r>
        <w:t>/</w:t>
      </w:r>
      <w:r w:rsidR="0049056C">
        <w:t>35</w:t>
      </w:r>
      <w:r>
        <w:t>.</w:t>
      </w:r>
    </w:p>
    <w:p w:rsidR="0049056C" w:rsidRDefault="0049056C" w:rsidP="009631F0">
      <w:r>
        <w:t>OUTCROP PHOTO.</w:t>
      </w:r>
    </w:p>
    <w:p w:rsidR="009631F0" w:rsidRDefault="00AA7407" w:rsidP="009631F0">
      <w:pPr>
        <w:pStyle w:val="Ttulo2"/>
      </w:pPr>
      <w:r>
        <w:t>2</w:t>
      </w:r>
      <w:r w:rsidR="009631F0">
        <w:t>.9</w:t>
      </w:r>
    </w:p>
    <w:p w:rsidR="00854F77" w:rsidRPr="00854F77" w:rsidRDefault="00854F77" w:rsidP="00854F77">
      <w:r w:rsidRPr="00854F77">
        <w:t xml:space="preserve">Coordinates are </w:t>
      </w:r>
      <w:r w:rsidR="009371B1">
        <w:t>42.</w:t>
      </w:r>
      <w:bookmarkStart w:id="0" w:name="_GoBack"/>
      <w:bookmarkEnd w:id="0"/>
      <w:r w:rsidR="008E26E8">
        <w:t>87634</w:t>
      </w:r>
      <w:r w:rsidRPr="00854F77">
        <w:t xml:space="preserve"> N, 5.</w:t>
      </w:r>
      <w:r w:rsidR="008E26E8">
        <w:t>18488</w:t>
      </w:r>
      <w:r w:rsidRPr="00854F77">
        <w:t xml:space="preserve"> W.</w:t>
      </w:r>
    </w:p>
    <w:p w:rsidR="00DB3960" w:rsidRPr="00DB3960" w:rsidRDefault="00DB3960" w:rsidP="00DB3960">
      <w:r>
        <w:t xml:space="preserve">Packstone and wackestone limestones in regular beds of 10-15 cm, and abundant marly intercalations, very rich in fossil fauna. A brachiopod found in the marls could pertain to the </w:t>
      </w:r>
      <w:proofErr w:type="spellStart"/>
      <w:r>
        <w:rPr>
          <w:i/>
        </w:rPr>
        <w:t>Athyris</w:t>
      </w:r>
      <w:proofErr w:type="spellEnd"/>
      <w:r>
        <w:t xml:space="preserve"> genre? Unclear.</w:t>
      </w:r>
    </w:p>
    <w:p w:rsidR="00866FF7" w:rsidRDefault="00866FF7" w:rsidP="00AF5917">
      <w:r>
        <w:t>Bedding is</w:t>
      </w:r>
      <w:r w:rsidR="0049056C">
        <w:t xml:space="preserve"> 020</w:t>
      </w:r>
      <w:r>
        <w:t>/</w:t>
      </w:r>
      <w:r w:rsidR="0049056C">
        <w:t>80</w:t>
      </w:r>
      <w:r>
        <w:t>.</w:t>
      </w:r>
    </w:p>
    <w:p w:rsidR="00385382" w:rsidRDefault="00DB3960" w:rsidP="00AF5917">
      <w:r>
        <w:t>PHOTO OF THE FOSSIL AND PANORAMA.</w:t>
      </w:r>
    </w:p>
    <w:p w:rsidR="008E26E8" w:rsidRDefault="008E26E8" w:rsidP="008E26E8">
      <w:pPr>
        <w:pStyle w:val="Ttulo2"/>
      </w:pPr>
      <w:r>
        <w:t>2.1</w:t>
      </w:r>
      <w:r w:rsidR="00DB3960">
        <w:t>0</w:t>
      </w:r>
    </w:p>
    <w:p w:rsidR="008E26E8" w:rsidRDefault="008E26E8" w:rsidP="008E26E8">
      <w:r w:rsidRPr="00854F77">
        <w:t>Coordinates are 42.</w:t>
      </w:r>
      <w:r>
        <w:t>88007</w:t>
      </w:r>
      <w:r w:rsidRPr="00854F77">
        <w:t xml:space="preserve"> N, 5.</w:t>
      </w:r>
      <w:r>
        <w:t>186745</w:t>
      </w:r>
      <w:r w:rsidRPr="00854F77">
        <w:t xml:space="preserve"> W.</w:t>
      </w:r>
    </w:p>
    <w:p w:rsidR="008E26E8" w:rsidRPr="00DB3960" w:rsidRDefault="00DB3960" w:rsidP="008E26E8">
      <w:r>
        <w:t>Dark-brown, locally greenish shales. Locally, thin (</w:t>
      </w:r>
      <w:r>
        <w:rPr>
          <w:i/>
        </w:rPr>
        <w:t>ca.</w:t>
      </w:r>
      <w:r>
        <w:t xml:space="preserve"> 2 cm) beds of siltstone, also dark-coloured.</w:t>
      </w:r>
    </w:p>
    <w:p w:rsidR="008E26E8" w:rsidRDefault="008E26E8" w:rsidP="008E26E8">
      <w:r>
        <w:t xml:space="preserve">Bedding is </w:t>
      </w:r>
      <w:r w:rsidR="00DB3960">
        <w:t>200</w:t>
      </w:r>
      <w:r>
        <w:t>/</w:t>
      </w:r>
      <w:r w:rsidR="00DB3960">
        <w:t>64</w:t>
      </w:r>
      <w:r>
        <w:t>.</w:t>
      </w:r>
    </w:p>
    <w:p w:rsidR="008E26E8" w:rsidRDefault="008E26E8" w:rsidP="008E26E8">
      <w:pPr>
        <w:pStyle w:val="Ttulo2"/>
      </w:pPr>
      <w:r>
        <w:t>2.1</w:t>
      </w:r>
      <w:r w:rsidR="00DB3960">
        <w:t>1</w:t>
      </w:r>
    </w:p>
    <w:p w:rsidR="008E26E8" w:rsidRDefault="008E26E8" w:rsidP="008E26E8">
      <w:r w:rsidRPr="00854F77">
        <w:t>Coordinates are 42.</w:t>
      </w:r>
      <w:r>
        <w:t>87979</w:t>
      </w:r>
      <w:r w:rsidRPr="00854F77">
        <w:t xml:space="preserve"> N, 5.</w:t>
      </w:r>
      <w:r>
        <w:t>18451</w:t>
      </w:r>
      <w:r w:rsidRPr="00854F77">
        <w:t xml:space="preserve"> W.</w:t>
      </w:r>
    </w:p>
    <w:p w:rsidR="008E26E8" w:rsidRDefault="00DB3960" w:rsidP="008E26E8">
      <w:r>
        <w:t>Thinly-bedded light-gray wackestone and packstone limes</w:t>
      </w:r>
      <w:r w:rsidR="00F01DEA">
        <w:t>tones, locally deformed by small-scale folds.</w:t>
      </w:r>
    </w:p>
    <w:p w:rsidR="008E26E8" w:rsidRDefault="008E26E8" w:rsidP="008E26E8">
      <w:r>
        <w:t xml:space="preserve">Bedding is </w:t>
      </w:r>
      <w:r w:rsidR="00F01DEA">
        <w:t>026</w:t>
      </w:r>
      <w:r>
        <w:t>/</w:t>
      </w:r>
      <w:r w:rsidR="00F01DEA">
        <w:t>80</w:t>
      </w:r>
      <w:r>
        <w:t>.</w:t>
      </w:r>
    </w:p>
    <w:p w:rsidR="00F01DEA" w:rsidRDefault="00F01DEA" w:rsidP="008E26E8">
      <w:r>
        <w:t>PHOTO AND PANORAMA.</w:t>
      </w:r>
    </w:p>
    <w:p w:rsidR="008E26E8" w:rsidRDefault="008E26E8" w:rsidP="008E26E8">
      <w:pPr>
        <w:pStyle w:val="Ttulo2"/>
      </w:pPr>
      <w:r>
        <w:t>2.1</w:t>
      </w:r>
      <w:r w:rsidR="00DB3960">
        <w:t>2</w:t>
      </w:r>
    </w:p>
    <w:p w:rsidR="008E26E8" w:rsidRDefault="008E26E8" w:rsidP="008E26E8">
      <w:r w:rsidRPr="00854F77">
        <w:t>Coordinates are 42.</w:t>
      </w:r>
      <w:r>
        <w:t>87938</w:t>
      </w:r>
      <w:r w:rsidRPr="00854F77">
        <w:t xml:space="preserve"> N, 5.</w:t>
      </w:r>
      <w:r>
        <w:t>184511</w:t>
      </w:r>
      <w:r w:rsidRPr="00854F77">
        <w:t xml:space="preserve"> W.</w:t>
      </w:r>
    </w:p>
    <w:p w:rsidR="008E26E8" w:rsidRDefault="00F01DEA" w:rsidP="008E26E8">
      <w:r>
        <w:t>Fossil-rich sandy grainstone limestones give way to massive brown shales, thinly laminated and with local nodular concretions.</w:t>
      </w:r>
    </w:p>
    <w:p w:rsidR="008E26E8" w:rsidRDefault="008E26E8" w:rsidP="008E26E8">
      <w:r>
        <w:t xml:space="preserve">Bedding is </w:t>
      </w:r>
      <w:r w:rsidR="00F01DEA">
        <w:t>202</w:t>
      </w:r>
      <w:r>
        <w:t>/</w:t>
      </w:r>
      <w:r w:rsidR="00F01DEA">
        <w:t>18</w:t>
      </w:r>
      <w:r>
        <w:t>.</w:t>
      </w:r>
    </w:p>
    <w:p w:rsidR="008E26E8" w:rsidRDefault="008E26E8" w:rsidP="008E26E8">
      <w:pPr>
        <w:pStyle w:val="Ttulo2"/>
      </w:pPr>
      <w:r>
        <w:t>2.1</w:t>
      </w:r>
      <w:r w:rsidR="00DB3960">
        <w:t>3</w:t>
      </w:r>
    </w:p>
    <w:p w:rsidR="008E26E8" w:rsidRDefault="008E26E8" w:rsidP="008E26E8">
      <w:r w:rsidRPr="00854F77">
        <w:t>Coordinates are 42.</w:t>
      </w:r>
      <w:r>
        <w:t>87699</w:t>
      </w:r>
      <w:r w:rsidRPr="00854F77">
        <w:t xml:space="preserve"> N, 5.</w:t>
      </w:r>
      <w:r>
        <w:t>18014</w:t>
      </w:r>
      <w:r w:rsidRPr="00854F77">
        <w:t xml:space="preserve"> W.</w:t>
      </w:r>
    </w:p>
    <w:p w:rsidR="008E26E8" w:rsidRDefault="008E26E8" w:rsidP="008E26E8">
      <w:r>
        <w:t xml:space="preserve">Bedding is </w:t>
      </w:r>
      <w:r w:rsidR="00F01DEA">
        <w:t>162</w:t>
      </w:r>
      <w:r>
        <w:t>/</w:t>
      </w:r>
      <w:r w:rsidR="00F01DEA">
        <w:t>8</w:t>
      </w:r>
      <w:r>
        <w:t>.</w:t>
      </w:r>
    </w:p>
    <w:p w:rsidR="00F01DEA" w:rsidRDefault="00F01DEA" w:rsidP="008E26E8">
      <w:r>
        <w:t>PHOTO</w:t>
      </w:r>
    </w:p>
    <w:p w:rsidR="008E26E8" w:rsidRDefault="008E26E8" w:rsidP="008E26E8">
      <w:pPr>
        <w:pStyle w:val="Ttulo2"/>
      </w:pPr>
      <w:r>
        <w:t>2.1</w:t>
      </w:r>
      <w:r w:rsidR="00DB3960">
        <w:t>4</w:t>
      </w:r>
    </w:p>
    <w:p w:rsidR="008E26E8" w:rsidRDefault="008E26E8" w:rsidP="008E26E8">
      <w:r w:rsidRPr="00854F77">
        <w:t>Coordinates are 42.</w:t>
      </w:r>
      <w:r>
        <w:t>874</w:t>
      </w:r>
      <w:r w:rsidR="00F01DEA">
        <w:t>86</w:t>
      </w:r>
      <w:r w:rsidRPr="00854F77">
        <w:t xml:space="preserve"> N, 5.</w:t>
      </w:r>
      <w:r>
        <w:t>180</w:t>
      </w:r>
      <w:r w:rsidR="00F01DEA">
        <w:t>39</w:t>
      </w:r>
      <w:r w:rsidRPr="00854F77">
        <w:t xml:space="preserve"> W.</w:t>
      </w:r>
    </w:p>
    <w:p w:rsidR="008E26E8" w:rsidRDefault="00F01DEA" w:rsidP="008E26E8">
      <w:r>
        <w:t>Massive wackestone light-gray limestones, with levels enriched in reefal ta</w:t>
      </w:r>
      <w:r w:rsidR="00D00C84">
        <w:t>bulate corals, often silicified.</w:t>
      </w:r>
    </w:p>
    <w:p w:rsidR="008E26E8" w:rsidRDefault="008E26E8" w:rsidP="008E26E8">
      <w:r>
        <w:t>Bedding is 1</w:t>
      </w:r>
      <w:r w:rsidR="00D00C84">
        <w:t>68</w:t>
      </w:r>
      <w:r>
        <w:t>/</w:t>
      </w:r>
      <w:r w:rsidR="00D00C84">
        <w:t>44</w:t>
      </w:r>
      <w:r>
        <w:t>.</w:t>
      </w:r>
    </w:p>
    <w:p w:rsidR="008E26E8" w:rsidRDefault="008E26E8" w:rsidP="008E26E8">
      <w:pPr>
        <w:pStyle w:val="Ttulo2"/>
      </w:pPr>
      <w:r>
        <w:t>2.1</w:t>
      </w:r>
      <w:r w:rsidR="00DB3960">
        <w:t>5</w:t>
      </w:r>
    </w:p>
    <w:p w:rsidR="008E26E8" w:rsidRDefault="008E26E8" w:rsidP="008E26E8">
      <w:r w:rsidRPr="00854F77">
        <w:t>Coordinates are 42.</w:t>
      </w:r>
      <w:r>
        <w:t>87054</w:t>
      </w:r>
      <w:r w:rsidRPr="00854F77">
        <w:t xml:space="preserve"> N, 5.</w:t>
      </w:r>
      <w:r>
        <w:t>17890</w:t>
      </w:r>
      <w:r w:rsidRPr="00854F77">
        <w:t xml:space="preserve"> W.</w:t>
      </w:r>
    </w:p>
    <w:p w:rsidR="008E26E8" w:rsidRDefault="00D00C84" w:rsidP="008E26E8">
      <w:r>
        <w:lastRenderedPageBreak/>
        <w:t>Contact between bioclastic grainstone limestones, beige coloured and with cross-lamination in some beds, and dark-coloured massive shales with a very penetrative and characteristic lamination.</w:t>
      </w:r>
    </w:p>
    <w:p w:rsidR="008E26E8" w:rsidRDefault="00D00C84" w:rsidP="008E26E8">
      <w:r>
        <w:t>CALCULATE BEDDING FROM THE STRUCTURAL CONTOURS.</w:t>
      </w:r>
    </w:p>
    <w:p w:rsidR="008E26E8" w:rsidRDefault="008E26E8" w:rsidP="008E26E8">
      <w:pPr>
        <w:pStyle w:val="Ttulo2"/>
      </w:pPr>
      <w:r>
        <w:t>2.1</w:t>
      </w:r>
      <w:r w:rsidR="00DB3960">
        <w:t>6</w:t>
      </w:r>
    </w:p>
    <w:p w:rsidR="008E26E8" w:rsidRDefault="008E26E8" w:rsidP="008E26E8">
      <w:r w:rsidRPr="00854F77">
        <w:t>Coordinates are 42.</w:t>
      </w:r>
      <w:r>
        <w:t>86779</w:t>
      </w:r>
      <w:r w:rsidRPr="00854F77">
        <w:t xml:space="preserve"> N, 5.</w:t>
      </w:r>
      <w:r>
        <w:t>16888</w:t>
      </w:r>
      <w:r w:rsidRPr="00854F77">
        <w:t xml:space="preserve"> W.</w:t>
      </w:r>
    </w:p>
    <w:p w:rsidR="008E26E8" w:rsidRDefault="00D00C84" w:rsidP="008E26E8">
      <w:r>
        <w:t>PHOTO</w:t>
      </w:r>
    </w:p>
    <w:p w:rsidR="008E26E8" w:rsidRDefault="008E26E8" w:rsidP="008E26E8">
      <w:r>
        <w:t xml:space="preserve">Bedding is </w:t>
      </w:r>
      <w:r w:rsidR="00D00C84">
        <w:t>316</w:t>
      </w:r>
      <w:r>
        <w:t>/</w:t>
      </w:r>
      <w:r w:rsidR="00D00C84">
        <w:t>19</w:t>
      </w:r>
      <w:r>
        <w:t>.</w:t>
      </w:r>
    </w:p>
    <w:p w:rsidR="009631F0" w:rsidRPr="009631F0" w:rsidRDefault="009631F0" w:rsidP="009631F0"/>
    <w:p w:rsidR="00676CDF" w:rsidRPr="00676CDF" w:rsidRDefault="00676CDF" w:rsidP="00676CDF"/>
    <w:p w:rsidR="004723F8" w:rsidRPr="004723F8" w:rsidRDefault="004723F8" w:rsidP="004723F8"/>
    <w:p w:rsidR="004723F8" w:rsidRPr="00BD50B5" w:rsidRDefault="004723F8" w:rsidP="00BD50B5"/>
    <w:p w:rsidR="006B6E3F" w:rsidRPr="00B67B96" w:rsidRDefault="006B6E3F" w:rsidP="00B67B96"/>
    <w:sectPr w:rsidR="006B6E3F" w:rsidRPr="00B67B96" w:rsidSect="00821059">
      <w:footerReference w:type="default" r:id="rId8"/>
      <w:type w:val="evenPage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2FD" w:rsidRDefault="001B42FD" w:rsidP="00BF6049">
      <w:r>
        <w:separator/>
      </w:r>
    </w:p>
  </w:endnote>
  <w:endnote w:type="continuationSeparator" w:id="0">
    <w:p w:rsidR="001B42FD" w:rsidRDefault="001B42FD" w:rsidP="00BF6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1E6" w:rsidRDefault="000C01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2FD" w:rsidRDefault="001B42FD" w:rsidP="00BF6049">
      <w:r>
        <w:separator/>
      </w:r>
    </w:p>
  </w:footnote>
  <w:footnote w:type="continuationSeparator" w:id="0">
    <w:p w:rsidR="001B42FD" w:rsidRDefault="001B42FD" w:rsidP="00BF6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E3458B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EA20C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CA68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DCB44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00ED3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76D65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E22C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22E06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160F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A070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531D8"/>
    <w:multiLevelType w:val="hybridMultilevel"/>
    <w:tmpl w:val="74C402F4"/>
    <w:lvl w:ilvl="0" w:tplc="9DF06E36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1551B03"/>
    <w:multiLevelType w:val="hybridMultilevel"/>
    <w:tmpl w:val="FCE0CAA0"/>
    <w:lvl w:ilvl="0" w:tplc="9A96FBD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 w15:restartNumberingAfterBreak="0">
    <w:nsid w:val="1634744D"/>
    <w:multiLevelType w:val="multilevel"/>
    <w:tmpl w:val="C958E742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7" w:hanging="1800"/>
      </w:pPr>
      <w:rPr>
        <w:rFonts w:hint="default"/>
      </w:rPr>
    </w:lvl>
  </w:abstractNum>
  <w:abstractNum w:abstractNumId="13" w15:restartNumberingAfterBreak="0">
    <w:nsid w:val="22363581"/>
    <w:multiLevelType w:val="multilevel"/>
    <w:tmpl w:val="8460F4F4"/>
    <w:lvl w:ilvl="0">
      <w:start w:val="1"/>
      <w:numFmt w:val="decimal"/>
      <w:lvlText w:val="%1."/>
      <w:lvlJc w:val="left"/>
      <w:pPr>
        <w:ind w:left="722" w:hanging="49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7" w:hanging="1800"/>
      </w:pPr>
      <w:rPr>
        <w:rFonts w:hint="default"/>
      </w:rPr>
    </w:lvl>
  </w:abstractNum>
  <w:abstractNum w:abstractNumId="14" w15:restartNumberingAfterBreak="0">
    <w:nsid w:val="274244F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5C77BC"/>
    <w:multiLevelType w:val="hybridMultilevel"/>
    <w:tmpl w:val="87A66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66FF2"/>
    <w:multiLevelType w:val="hybridMultilevel"/>
    <w:tmpl w:val="F216F322"/>
    <w:lvl w:ilvl="0" w:tplc="008417F2">
      <w:start w:val="1"/>
      <w:numFmt w:val="upperLetter"/>
      <w:lvlText w:val="(%1)"/>
      <w:lvlJc w:val="left"/>
      <w:pPr>
        <w:ind w:left="6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44E4250D"/>
    <w:multiLevelType w:val="hybridMultilevel"/>
    <w:tmpl w:val="A6DCB9B6"/>
    <w:lvl w:ilvl="0" w:tplc="2F2E52BE">
      <w:start w:val="1"/>
      <w:numFmt w:val="lowerRoman"/>
      <w:lvlText w:val="(%1)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8" w15:restartNumberingAfterBreak="0">
    <w:nsid w:val="4592277C"/>
    <w:multiLevelType w:val="hybridMultilevel"/>
    <w:tmpl w:val="B596B298"/>
    <w:lvl w:ilvl="0" w:tplc="0BE0FFB0">
      <w:start w:val="1"/>
      <w:numFmt w:val="decimal"/>
      <w:lvlText w:val="%1."/>
      <w:lvlJc w:val="left"/>
      <w:pPr>
        <w:ind w:left="677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9" w15:restartNumberingAfterBreak="0">
    <w:nsid w:val="53815454"/>
    <w:multiLevelType w:val="hybridMultilevel"/>
    <w:tmpl w:val="E73ED300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56541582"/>
    <w:multiLevelType w:val="hybridMultilevel"/>
    <w:tmpl w:val="A76A3F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05612C"/>
    <w:multiLevelType w:val="hybridMultilevel"/>
    <w:tmpl w:val="4EF45434"/>
    <w:lvl w:ilvl="0" w:tplc="0C0A000F">
      <w:start w:val="1"/>
      <w:numFmt w:val="decimal"/>
      <w:lvlText w:val="%1."/>
      <w:lvlJc w:val="left"/>
      <w:pPr>
        <w:ind w:left="1860" w:hanging="360"/>
      </w:pPr>
    </w:lvl>
    <w:lvl w:ilvl="1" w:tplc="0C0A0019" w:tentative="1">
      <w:start w:val="1"/>
      <w:numFmt w:val="lowerLetter"/>
      <w:lvlText w:val="%2."/>
      <w:lvlJc w:val="left"/>
      <w:pPr>
        <w:ind w:left="2580" w:hanging="360"/>
      </w:pPr>
    </w:lvl>
    <w:lvl w:ilvl="2" w:tplc="0C0A001B" w:tentative="1">
      <w:start w:val="1"/>
      <w:numFmt w:val="lowerRoman"/>
      <w:lvlText w:val="%3."/>
      <w:lvlJc w:val="right"/>
      <w:pPr>
        <w:ind w:left="3300" w:hanging="180"/>
      </w:pPr>
    </w:lvl>
    <w:lvl w:ilvl="3" w:tplc="0C0A000F" w:tentative="1">
      <w:start w:val="1"/>
      <w:numFmt w:val="decimal"/>
      <w:lvlText w:val="%4."/>
      <w:lvlJc w:val="left"/>
      <w:pPr>
        <w:ind w:left="4020" w:hanging="360"/>
      </w:pPr>
    </w:lvl>
    <w:lvl w:ilvl="4" w:tplc="0C0A0019" w:tentative="1">
      <w:start w:val="1"/>
      <w:numFmt w:val="lowerLetter"/>
      <w:lvlText w:val="%5."/>
      <w:lvlJc w:val="left"/>
      <w:pPr>
        <w:ind w:left="4740" w:hanging="360"/>
      </w:pPr>
    </w:lvl>
    <w:lvl w:ilvl="5" w:tplc="0C0A001B" w:tentative="1">
      <w:start w:val="1"/>
      <w:numFmt w:val="lowerRoman"/>
      <w:lvlText w:val="%6."/>
      <w:lvlJc w:val="right"/>
      <w:pPr>
        <w:ind w:left="5460" w:hanging="180"/>
      </w:pPr>
    </w:lvl>
    <w:lvl w:ilvl="6" w:tplc="0C0A000F" w:tentative="1">
      <w:start w:val="1"/>
      <w:numFmt w:val="decimal"/>
      <w:lvlText w:val="%7."/>
      <w:lvlJc w:val="left"/>
      <w:pPr>
        <w:ind w:left="6180" w:hanging="360"/>
      </w:pPr>
    </w:lvl>
    <w:lvl w:ilvl="7" w:tplc="0C0A0019" w:tentative="1">
      <w:start w:val="1"/>
      <w:numFmt w:val="lowerLetter"/>
      <w:lvlText w:val="%8."/>
      <w:lvlJc w:val="left"/>
      <w:pPr>
        <w:ind w:left="6900" w:hanging="360"/>
      </w:pPr>
    </w:lvl>
    <w:lvl w:ilvl="8" w:tplc="0C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2" w15:restartNumberingAfterBreak="0">
    <w:nsid w:val="5FB2727E"/>
    <w:multiLevelType w:val="hybridMultilevel"/>
    <w:tmpl w:val="37320010"/>
    <w:lvl w:ilvl="0" w:tplc="0C0A000F">
      <w:start w:val="1"/>
      <w:numFmt w:val="decimal"/>
      <w:lvlText w:val="%1."/>
      <w:lvlJc w:val="left"/>
      <w:pPr>
        <w:ind w:left="1710" w:hanging="360"/>
      </w:pPr>
    </w:lvl>
    <w:lvl w:ilvl="1" w:tplc="0C0A0019" w:tentative="1">
      <w:start w:val="1"/>
      <w:numFmt w:val="lowerLetter"/>
      <w:lvlText w:val="%2."/>
      <w:lvlJc w:val="left"/>
      <w:pPr>
        <w:ind w:left="2430" w:hanging="360"/>
      </w:pPr>
    </w:lvl>
    <w:lvl w:ilvl="2" w:tplc="0C0A001B" w:tentative="1">
      <w:start w:val="1"/>
      <w:numFmt w:val="lowerRoman"/>
      <w:lvlText w:val="%3."/>
      <w:lvlJc w:val="right"/>
      <w:pPr>
        <w:ind w:left="3150" w:hanging="180"/>
      </w:pPr>
    </w:lvl>
    <w:lvl w:ilvl="3" w:tplc="0C0A000F" w:tentative="1">
      <w:start w:val="1"/>
      <w:numFmt w:val="decimal"/>
      <w:lvlText w:val="%4."/>
      <w:lvlJc w:val="left"/>
      <w:pPr>
        <w:ind w:left="3870" w:hanging="360"/>
      </w:pPr>
    </w:lvl>
    <w:lvl w:ilvl="4" w:tplc="0C0A0019" w:tentative="1">
      <w:start w:val="1"/>
      <w:numFmt w:val="lowerLetter"/>
      <w:lvlText w:val="%5."/>
      <w:lvlJc w:val="left"/>
      <w:pPr>
        <w:ind w:left="4590" w:hanging="360"/>
      </w:pPr>
    </w:lvl>
    <w:lvl w:ilvl="5" w:tplc="0C0A001B" w:tentative="1">
      <w:start w:val="1"/>
      <w:numFmt w:val="lowerRoman"/>
      <w:lvlText w:val="%6."/>
      <w:lvlJc w:val="right"/>
      <w:pPr>
        <w:ind w:left="5310" w:hanging="180"/>
      </w:pPr>
    </w:lvl>
    <w:lvl w:ilvl="6" w:tplc="0C0A000F" w:tentative="1">
      <w:start w:val="1"/>
      <w:numFmt w:val="decimal"/>
      <w:lvlText w:val="%7."/>
      <w:lvlJc w:val="left"/>
      <w:pPr>
        <w:ind w:left="6030" w:hanging="360"/>
      </w:pPr>
    </w:lvl>
    <w:lvl w:ilvl="7" w:tplc="0C0A0019" w:tentative="1">
      <w:start w:val="1"/>
      <w:numFmt w:val="lowerLetter"/>
      <w:lvlText w:val="%8."/>
      <w:lvlJc w:val="left"/>
      <w:pPr>
        <w:ind w:left="6750" w:hanging="360"/>
      </w:pPr>
    </w:lvl>
    <w:lvl w:ilvl="8" w:tplc="0C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 w15:restartNumberingAfterBreak="0">
    <w:nsid w:val="64D9154C"/>
    <w:multiLevelType w:val="hybridMultilevel"/>
    <w:tmpl w:val="7BE80648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 w15:restartNumberingAfterBreak="0">
    <w:nsid w:val="73F958FA"/>
    <w:multiLevelType w:val="multilevel"/>
    <w:tmpl w:val="F830D8C0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07" w:hanging="1800"/>
      </w:pPr>
      <w:rPr>
        <w:rFonts w:hint="default"/>
      </w:rPr>
    </w:lvl>
  </w:abstractNum>
  <w:abstractNum w:abstractNumId="25" w15:restartNumberingAfterBreak="0">
    <w:nsid w:val="77A30797"/>
    <w:multiLevelType w:val="hybridMultilevel"/>
    <w:tmpl w:val="489A9BAE"/>
    <w:lvl w:ilvl="0" w:tplc="9078C24A">
      <w:start w:val="1"/>
      <w:numFmt w:val="lowerRoman"/>
      <w:lvlText w:val="(%1)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23"/>
  </w:num>
  <w:num w:numId="2">
    <w:abstractNumId w:val="21"/>
  </w:num>
  <w:num w:numId="3">
    <w:abstractNumId w:val="22"/>
  </w:num>
  <w:num w:numId="4">
    <w:abstractNumId w:val="15"/>
  </w:num>
  <w:num w:numId="5">
    <w:abstractNumId w:val="12"/>
  </w:num>
  <w:num w:numId="6">
    <w:abstractNumId w:val="19"/>
  </w:num>
  <w:num w:numId="7">
    <w:abstractNumId w:val="25"/>
  </w:num>
  <w:num w:numId="8">
    <w:abstractNumId w:val="24"/>
  </w:num>
  <w:num w:numId="9">
    <w:abstractNumId w:val="13"/>
  </w:num>
  <w:num w:numId="10">
    <w:abstractNumId w:val="17"/>
  </w:num>
  <w:num w:numId="11">
    <w:abstractNumId w:val="14"/>
  </w:num>
  <w:num w:numId="12">
    <w:abstractNumId w:val="20"/>
  </w:num>
  <w:num w:numId="13">
    <w:abstractNumId w:val="10"/>
  </w:num>
  <w:num w:numId="14">
    <w:abstractNumId w:val="11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1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MTUyNDI0NzO0NDdV0lEKTi0uzszPAykwrQUAi86yiCwAAAA="/>
  </w:docVars>
  <w:rsids>
    <w:rsidRoot w:val="00B67B96"/>
    <w:rsid w:val="0000199C"/>
    <w:rsid w:val="000056BF"/>
    <w:rsid w:val="000072F3"/>
    <w:rsid w:val="00011676"/>
    <w:rsid w:val="00011AC4"/>
    <w:rsid w:val="000136BD"/>
    <w:rsid w:val="000156C8"/>
    <w:rsid w:val="00016FA2"/>
    <w:rsid w:val="000205AF"/>
    <w:rsid w:val="00022E66"/>
    <w:rsid w:val="00022F8C"/>
    <w:rsid w:val="00024FA6"/>
    <w:rsid w:val="000256AD"/>
    <w:rsid w:val="000273EA"/>
    <w:rsid w:val="000305EC"/>
    <w:rsid w:val="00031A74"/>
    <w:rsid w:val="0003331A"/>
    <w:rsid w:val="00034BA0"/>
    <w:rsid w:val="00036FEA"/>
    <w:rsid w:val="000410CC"/>
    <w:rsid w:val="0004170E"/>
    <w:rsid w:val="00044A46"/>
    <w:rsid w:val="00044F77"/>
    <w:rsid w:val="00045033"/>
    <w:rsid w:val="00055CBD"/>
    <w:rsid w:val="00055F79"/>
    <w:rsid w:val="0005746F"/>
    <w:rsid w:val="00057FFD"/>
    <w:rsid w:val="000612AF"/>
    <w:rsid w:val="00064A01"/>
    <w:rsid w:val="00072B04"/>
    <w:rsid w:val="000733BD"/>
    <w:rsid w:val="00077B20"/>
    <w:rsid w:val="00080359"/>
    <w:rsid w:val="00081491"/>
    <w:rsid w:val="00082BDF"/>
    <w:rsid w:val="00085A25"/>
    <w:rsid w:val="00087F52"/>
    <w:rsid w:val="000A07C6"/>
    <w:rsid w:val="000A1853"/>
    <w:rsid w:val="000A1861"/>
    <w:rsid w:val="000A2339"/>
    <w:rsid w:val="000A270A"/>
    <w:rsid w:val="000A362E"/>
    <w:rsid w:val="000A3CFF"/>
    <w:rsid w:val="000A4879"/>
    <w:rsid w:val="000B05A0"/>
    <w:rsid w:val="000B1A57"/>
    <w:rsid w:val="000B229E"/>
    <w:rsid w:val="000B243D"/>
    <w:rsid w:val="000B2F4A"/>
    <w:rsid w:val="000B4E05"/>
    <w:rsid w:val="000B54C8"/>
    <w:rsid w:val="000B5BEC"/>
    <w:rsid w:val="000B6DD7"/>
    <w:rsid w:val="000B7FD7"/>
    <w:rsid w:val="000C01E6"/>
    <w:rsid w:val="000C0B29"/>
    <w:rsid w:val="000C1D03"/>
    <w:rsid w:val="000C3344"/>
    <w:rsid w:val="000C5F2D"/>
    <w:rsid w:val="000D1BEC"/>
    <w:rsid w:val="000D2DAD"/>
    <w:rsid w:val="000D32AB"/>
    <w:rsid w:val="000D52B8"/>
    <w:rsid w:val="000D52E5"/>
    <w:rsid w:val="000D5747"/>
    <w:rsid w:val="000D5F92"/>
    <w:rsid w:val="000E210B"/>
    <w:rsid w:val="000E71D2"/>
    <w:rsid w:val="000F2304"/>
    <w:rsid w:val="000F36F3"/>
    <w:rsid w:val="000F4D4B"/>
    <w:rsid w:val="000F5D93"/>
    <w:rsid w:val="00101D80"/>
    <w:rsid w:val="00102881"/>
    <w:rsid w:val="001061D3"/>
    <w:rsid w:val="00110C6B"/>
    <w:rsid w:val="00111390"/>
    <w:rsid w:val="00117486"/>
    <w:rsid w:val="0012001F"/>
    <w:rsid w:val="00127047"/>
    <w:rsid w:val="001314B2"/>
    <w:rsid w:val="0013282F"/>
    <w:rsid w:val="001356F9"/>
    <w:rsid w:val="00142FDE"/>
    <w:rsid w:val="00143146"/>
    <w:rsid w:val="001477A4"/>
    <w:rsid w:val="001508C0"/>
    <w:rsid w:val="00156703"/>
    <w:rsid w:val="001570F1"/>
    <w:rsid w:val="00157E13"/>
    <w:rsid w:val="00157FF0"/>
    <w:rsid w:val="00161510"/>
    <w:rsid w:val="0016158E"/>
    <w:rsid w:val="001623A2"/>
    <w:rsid w:val="0016518F"/>
    <w:rsid w:val="001668EC"/>
    <w:rsid w:val="0017092F"/>
    <w:rsid w:val="001718C3"/>
    <w:rsid w:val="00173000"/>
    <w:rsid w:val="00174EAF"/>
    <w:rsid w:val="001811E8"/>
    <w:rsid w:val="00186AEE"/>
    <w:rsid w:val="00192ABF"/>
    <w:rsid w:val="00194FC2"/>
    <w:rsid w:val="001957EB"/>
    <w:rsid w:val="00195F66"/>
    <w:rsid w:val="001A06AD"/>
    <w:rsid w:val="001A1525"/>
    <w:rsid w:val="001A1DA7"/>
    <w:rsid w:val="001A1FD2"/>
    <w:rsid w:val="001A2B47"/>
    <w:rsid w:val="001A40D5"/>
    <w:rsid w:val="001A49B9"/>
    <w:rsid w:val="001A51A1"/>
    <w:rsid w:val="001A6C69"/>
    <w:rsid w:val="001B16D1"/>
    <w:rsid w:val="001B2D8D"/>
    <w:rsid w:val="001B42FD"/>
    <w:rsid w:val="001B5C21"/>
    <w:rsid w:val="001B737B"/>
    <w:rsid w:val="001C2BEB"/>
    <w:rsid w:val="001C4A4A"/>
    <w:rsid w:val="001C642C"/>
    <w:rsid w:val="001C7527"/>
    <w:rsid w:val="001D00AE"/>
    <w:rsid w:val="001D22EA"/>
    <w:rsid w:val="001D2A06"/>
    <w:rsid w:val="001D3029"/>
    <w:rsid w:val="001D7E57"/>
    <w:rsid w:val="001E2F31"/>
    <w:rsid w:val="001E3B40"/>
    <w:rsid w:val="001E74D2"/>
    <w:rsid w:val="001F0370"/>
    <w:rsid w:val="001F14AA"/>
    <w:rsid w:val="001F2195"/>
    <w:rsid w:val="001F2E61"/>
    <w:rsid w:val="001F3880"/>
    <w:rsid w:val="001F4758"/>
    <w:rsid w:val="00201382"/>
    <w:rsid w:val="0020187D"/>
    <w:rsid w:val="00204AD8"/>
    <w:rsid w:val="00205F7C"/>
    <w:rsid w:val="0021084A"/>
    <w:rsid w:val="002123AD"/>
    <w:rsid w:val="0021241E"/>
    <w:rsid w:val="00212753"/>
    <w:rsid w:val="00215097"/>
    <w:rsid w:val="00221989"/>
    <w:rsid w:val="002230BA"/>
    <w:rsid w:val="00223B69"/>
    <w:rsid w:val="00226A70"/>
    <w:rsid w:val="0022713C"/>
    <w:rsid w:val="00232985"/>
    <w:rsid w:val="00240F31"/>
    <w:rsid w:val="00242BF8"/>
    <w:rsid w:val="00244E9D"/>
    <w:rsid w:val="00245C78"/>
    <w:rsid w:val="00247720"/>
    <w:rsid w:val="0025318F"/>
    <w:rsid w:val="002601A6"/>
    <w:rsid w:val="0026073A"/>
    <w:rsid w:val="00261134"/>
    <w:rsid w:val="00261AB3"/>
    <w:rsid w:val="00262799"/>
    <w:rsid w:val="00262A8B"/>
    <w:rsid w:val="00262B6E"/>
    <w:rsid w:val="00263387"/>
    <w:rsid w:val="00264254"/>
    <w:rsid w:val="00265B4B"/>
    <w:rsid w:val="0027142A"/>
    <w:rsid w:val="00271D8A"/>
    <w:rsid w:val="002722FC"/>
    <w:rsid w:val="00275B8A"/>
    <w:rsid w:val="00280BBD"/>
    <w:rsid w:val="00280C0A"/>
    <w:rsid w:val="00283DBE"/>
    <w:rsid w:val="00284AA9"/>
    <w:rsid w:val="0028618D"/>
    <w:rsid w:val="00286418"/>
    <w:rsid w:val="002926F0"/>
    <w:rsid w:val="00292BED"/>
    <w:rsid w:val="002937BB"/>
    <w:rsid w:val="002A046B"/>
    <w:rsid w:val="002A075B"/>
    <w:rsid w:val="002A38B1"/>
    <w:rsid w:val="002A5E62"/>
    <w:rsid w:val="002A7D5E"/>
    <w:rsid w:val="002B28AD"/>
    <w:rsid w:val="002B29C9"/>
    <w:rsid w:val="002B2B69"/>
    <w:rsid w:val="002B7A79"/>
    <w:rsid w:val="002C1C7F"/>
    <w:rsid w:val="002C2148"/>
    <w:rsid w:val="002C3B2C"/>
    <w:rsid w:val="002D079E"/>
    <w:rsid w:val="002D2F2A"/>
    <w:rsid w:val="002D464B"/>
    <w:rsid w:val="002D4CA0"/>
    <w:rsid w:val="002E2888"/>
    <w:rsid w:val="002E2BA7"/>
    <w:rsid w:val="002E7147"/>
    <w:rsid w:val="002F0841"/>
    <w:rsid w:val="002F2AF0"/>
    <w:rsid w:val="002F7C06"/>
    <w:rsid w:val="002F7C49"/>
    <w:rsid w:val="003037DC"/>
    <w:rsid w:val="00303A0E"/>
    <w:rsid w:val="003154AC"/>
    <w:rsid w:val="003162E9"/>
    <w:rsid w:val="00316F6C"/>
    <w:rsid w:val="003171A8"/>
    <w:rsid w:val="00317688"/>
    <w:rsid w:val="00323BCD"/>
    <w:rsid w:val="00327E90"/>
    <w:rsid w:val="00330FDD"/>
    <w:rsid w:val="0033315F"/>
    <w:rsid w:val="003334F9"/>
    <w:rsid w:val="00336B5B"/>
    <w:rsid w:val="00337476"/>
    <w:rsid w:val="00337A23"/>
    <w:rsid w:val="00340157"/>
    <w:rsid w:val="00340CEB"/>
    <w:rsid w:val="003413C7"/>
    <w:rsid w:val="003428F4"/>
    <w:rsid w:val="0034430B"/>
    <w:rsid w:val="003459A4"/>
    <w:rsid w:val="00351288"/>
    <w:rsid w:val="00352C47"/>
    <w:rsid w:val="00354B5B"/>
    <w:rsid w:val="00354EBA"/>
    <w:rsid w:val="0035514A"/>
    <w:rsid w:val="00355791"/>
    <w:rsid w:val="00357625"/>
    <w:rsid w:val="003619A9"/>
    <w:rsid w:val="00362943"/>
    <w:rsid w:val="00363259"/>
    <w:rsid w:val="00363C7D"/>
    <w:rsid w:val="00365AF2"/>
    <w:rsid w:val="00370443"/>
    <w:rsid w:val="00371619"/>
    <w:rsid w:val="00380E3C"/>
    <w:rsid w:val="0038229A"/>
    <w:rsid w:val="00382C23"/>
    <w:rsid w:val="00384F73"/>
    <w:rsid w:val="00385382"/>
    <w:rsid w:val="00387084"/>
    <w:rsid w:val="003874C1"/>
    <w:rsid w:val="00387670"/>
    <w:rsid w:val="0038793B"/>
    <w:rsid w:val="003916B2"/>
    <w:rsid w:val="00392EED"/>
    <w:rsid w:val="003939CD"/>
    <w:rsid w:val="003978B6"/>
    <w:rsid w:val="003978F4"/>
    <w:rsid w:val="003A06D1"/>
    <w:rsid w:val="003A62CC"/>
    <w:rsid w:val="003A684E"/>
    <w:rsid w:val="003A7EB7"/>
    <w:rsid w:val="003B0BE2"/>
    <w:rsid w:val="003B14B5"/>
    <w:rsid w:val="003B1C3A"/>
    <w:rsid w:val="003B32DC"/>
    <w:rsid w:val="003B3D76"/>
    <w:rsid w:val="003B3FDE"/>
    <w:rsid w:val="003B498B"/>
    <w:rsid w:val="003B6602"/>
    <w:rsid w:val="003B6F19"/>
    <w:rsid w:val="003C131A"/>
    <w:rsid w:val="003C409E"/>
    <w:rsid w:val="003C4DCD"/>
    <w:rsid w:val="003C6482"/>
    <w:rsid w:val="003C7579"/>
    <w:rsid w:val="003D4E9E"/>
    <w:rsid w:val="003D55E8"/>
    <w:rsid w:val="003D634D"/>
    <w:rsid w:val="003D730E"/>
    <w:rsid w:val="003E11E4"/>
    <w:rsid w:val="003E42C0"/>
    <w:rsid w:val="003E500F"/>
    <w:rsid w:val="003E63CC"/>
    <w:rsid w:val="003E699A"/>
    <w:rsid w:val="003E6AE4"/>
    <w:rsid w:val="003E7108"/>
    <w:rsid w:val="003F1A61"/>
    <w:rsid w:val="003F27AE"/>
    <w:rsid w:val="003F2A41"/>
    <w:rsid w:val="003F2AF1"/>
    <w:rsid w:val="003F2DF3"/>
    <w:rsid w:val="003F3239"/>
    <w:rsid w:val="003F35D8"/>
    <w:rsid w:val="003F5551"/>
    <w:rsid w:val="003F63F0"/>
    <w:rsid w:val="003F782A"/>
    <w:rsid w:val="00400F10"/>
    <w:rsid w:val="0040579E"/>
    <w:rsid w:val="00411C84"/>
    <w:rsid w:val="00412418"/>
    <w:rsid w:val="00412649"/>
    <w:rsid w:val="00413CF6"/>
    <w:rsid w:val="00420DF0"/>
    <w:rsid w:val="00421287"/>
    <w:rsid w:val="004215EF"/>
    <w:rsid w:val="00427BE0"/>
    <w:rsid w:val="004302C3"/>
    <w:rsid w:val="00431C0B"/>
    <w:rsid w:val="00432BB8"/>
    <w:rsid w:val="00433487"/>
    <w:rsid w:val="00434540"/>
    <w:rsid w:val="00434F60"/>
    <w:rsid w:val="00435D4E"/>
    <w:rsid w:val="00441DCA"/>
    <w:rsid w:val="00441DDB"/>
    <w:rsid w:val="00441DDC"/>
    <w:rsid w:val="004426A8"/>
    <w:rsid w:val="00445CDA"/>
    <w:rsid w:val="00450562"/>
    <w:rsid w:val="004536CD"/>
    <w:rsid w:val="004538C9"/>
    <w:rsid w:val="00455367"/>
    <w:rsid w:val="00456C70"/>
    <w:rsid w:val="0046472B"/>
    <w:rsid w:val="004653BA"/>
    <w:rsid w:val="00467D32"/>
    <w:rsid w:val="004712D1"/>
    <w:rsid w:val="004715E8"/>
    <w:rsid w:val="004723F8"/>
    <w:rsid w:val="00472B8D"/>
    <w:rsid w:val="0047546D"/>
    <w:rsid w:val="00475954"/>
    <w:rsid w:val="0047637E"/>
    <w:rsid w:val="00476EFA"/>
    <w:rsid w:val="00482BFC"/>
    <w:rsid w:val="004830C5"/>
    <w:rsid w:val="00485664"/>
    <w:rsid w:val="00485C1F"/>
    <w:rsid w:val="00485FFF"/>
    <w:rsid w:val="0048619E"/>
    <w:rsid w:val="00486854"/>
    <w:rsid w:val="004874D9"/>
    <w:rsid w:val="00487741"/>
    <w:rsid w:val="00487A40"/>
    <w:rsid w:val="00487AE2"/>
    <w:rsid w:val="0049056C"/>
    <w:rsid w:val="00490660"/>
    <w:rsid w:val="00490967"/>
    <w:rsid w:val="00490AD7"/>
    <w:rsid w:val="00490FC5"/>
    <w:rsid w:val="00492128"/>
    <w:rsid w:val="00493110"/>
    <w:rsid w:val="00495CC7"/>
    <w:rsid w:val="004968E4"/>
    <w:rsid w:val="004976AD"/>
    <w:rsid w:val="004A030C"/>
    <w:rsid w:val="004A39A8"/>
    <w:rsid w:val="004A486F"/>
    <w:rsid w:val="004A6F0F"/>
    <w:rsid w:val="004B27BF"/>
    <w:rsid w:val="004B401D"/>
    <w:rsid w:val="004B7F13"/>
    <w:rsid w:val="004C2144"/>
    <w:rsid w:val="004C6363"/>
    <w:rsid w:val="004C6FCE"/>
    <w:rsid w:val="004D4E3E"/>
    <w:rsid w:val="004D540E"/>
    <w:rsid w:val="004D5CED"/>
    <w:rsid w:val="004D6011"/>
    <w:rsid w:val="004E60A3"/>
    <w:rsid w:val="004F0BF4"/>
    <w:rsid w:val="004F32AB"/>
    <w:rsid w:val="004F3A09"/>
    <w:rsid w:val="004F446F"/>
    <w:rsid w:val="004F6418"/>
    <w:rsid w:val="00500244"/>
    <w:rsid w:val="00500533"/>
    <w:rsid w:val="00501A26"/>
    <w:rsid w:val="005040BE"/>
    <w:rsid w:val="00506F33"/>
    <w:rsid w:val="005070FD"/>
    <w:rsid w:val="00507A5D"/>
    <w:rsid w:val="00507FB3"/>
    <w:rsid w:val="005106E8"/>
    <w:rsid w:val="00514534"/>
    <w:rsid w:val="0051567A"/>
    <w:rsid w:val="00516DEB"/>
    <w:rsid w:val="005207E0"/>
    <w:rsid w:val="0052125D"/>
    <w:rsid w:val="005246A7"/>
    <w:rsid w:val="00527C46"/>
    <w:rsid w:val="00530F5A"/>
    <w:rsid w:val="005334C7"/>
    <w:rsid w:val="00535424"/>
    <w:rsid w:val="00535CB3"/>
    <w:rsid w:val="00535EC3"/>
    <w:rsid w:val="00536B04"/>
    <w:rsid w:val="0054157A"/>
    <w:rsid w:val="005420A0"/>
    <w:rsid w:val="005449FB"/>
    <w:rsid w:val="00544C5D"/>
    <w:rsid w:val="00544C83"/>
    <w:rsid w:val="00545385"/>
    <w:rsid w:val="0054549B"/>
    <w:rsid w:val="00545A3D"/>
    <w:rsid w:val="00545E98"/>
    <w:rsid w:val="005522B2"/>
    <w:rsid w:val="005554BC"/>
    <w:rsid w:val="0056207A"/>
    <w:rsid w:val="005624EB"/>
    <w:rsid w:val="0056316D"/>
    <w:rsid w:val="00563E30"/>
    <w:rsid w:val="00564B92"/>
    <w:rsid w:val="005653D1"/>
    <w:rsid w:val="00565AED"/>
    <w:rsid w:val="00566E0C"/>
    <w:rsid w:val="005679C4"/>
    <w:rsid w:val="0057377C"/>
    <w:rsid w:val="005748DE"/>
    <w:rsid w:val="005750C4"/>
    <w:rsid w:val="00575F16"/>
    <w:rsid w:val="00580B56"/>
    <w:rsid w:val="00580BF9"/>
    <w:rsid w:val="0058226E"/>
    <w:rsid w:val="005834C6"/>
    <w:rsid w:val="0058367B"/>
    <w:rsid w:val="00583D51"/>
    <w:rsid w:val="00585B33"/>
    <w:rsid w:val="0058640A"/>
    <w:rsid w:val="00586CA2"/>
    <w:rsid w:val="00586FFE"/>
    <w:rsid w:val="005911E6"/>
    <w:rsid w:val="00591946"/>
    <w:rsid w:val="005936BB"/>
    <w:rsid w:val="005A0A34"/>
    <w:rsid w:val="005A127D"/>
    <w:rsid w:val="005A20E0"/>
    <w:rsid w:val="005A5511"/>
    <w:rsid w:val="005A559A"/>
    <w:rsid w:val="005A7B78"/>
    <w:rsid w:val="005B0757"/>
    <w:rsid w:val="005B4241"/>
    <w:rsid w:val="005B4FE0"/>
    <w:rsid w:val="005B66AD"/>
    <w:rsid w:val="005C00E3"/>
    <w:rsid w:val="005C0326"/>
    <w:rsid w:val="005C039C"/>
    <w:rsid w:val="005C1870"/>
    <w:rsid w:val="005C2028"/>
    <w:rsid w:val="005C361A"/>
    <w:rsid w:val="005C63F0"/>
    <w:rsid w:val="005D013C"/>
    <w:rsid w:val="005D544A"/>
    <w:rsid w:val="005D5E6A"/>
    <w:rsid w:val="005D7168"/>
    <w:rsid w:val="005E3C36"/>
    <w:rsid w:val="005E3F05"/>
    <w:rsid w:val="005E4C31"/>
    <w:rsid w:val="005E7F02"/>
    <w:rsid w:val="005F14A1"/>
    <w:rsid w:val="005F1947"/>
    <w:rsid w:val="005F2AAD"/>
    <w:rsid w:val="005F3D49"/>
    <w:rsid w:val="005F55AB"/>
    <w:rsid w:val="005F5779"/>
    <w:rsid w:val="005F5B85"/>
    <w:rsid w:val="005F7219"/>
    <w:rsid w:val="00606EA1"/>
    <w:rsid w:val="00607B24"/>
    <w:rsid w:val="00607B70"/>
    <w:rsid w:val="00612A85"/>
    <w:rsid w:val="00615EDD"/>
    <w:rsid w:val="00615F11"/>
    <w:rsid w:val="00616B4F"/>
    <w:rsid w:val="00622498"/>
    <w:rsid w:val="00627B9F"/>
    <w:rsid w:val="00630AA4"/>
    <w:rsid w:val="0063148D"/>
    <w:rsid w:val="006347ED"/>
    <w:rsid w:val="0063595E"/>
    <w:rsid w:val="00635C8F"/>
    <w:rsid w:val="00640ACB"/>
    <w:rsid w:val="00640C86"/>
    <w:rsid w:val="00641113"/>
    <w:rsid w:val="00643217"/>
    <w:rsid w:val="006446B3"/>
    <w:rsid w:val="00645A7A"/>
    <w:rsid w:val="00646C95"/>
    <w:rsid w:val="00647315"/>
    <w:rsid w:val="00650649"/>
    <w:rsid w:val="0065366D"/>
    <w:rsid w:val="00654A9C"/>
    <w:rsid w:val="0065502F"/>
    <w:rsid w:val="00656858"/>
    <w:rsid w:val="00660057"/>
    <w:rsid w:val="0066198F"/>
    <w:rsid w:val="006705DF"/>
    <w:rsid w:val="00671274"/>
    <w:rsid w:val="00671BF2"/>
    <w:rsid w:val="00676CDF"/>
    <w:rsid w:val="006801DA"/>
    <w:rsid w:val="006804A6"/>
    <w:rsid w:val="00683566"/>
    <w:rsid w:val="006843D2"/>
    <w:rsid w:val="00686E68"/>
    <w:rsid w:val="00690059"/>
    <w:rsid w:val="00691EC3"/>
    <w:rsid w:val="00692675"/>
    <w:rsid w:val="00693E00"/>
    <w:rsid w:val="0069505C"/>
    <w:rsid w:val="00695705"/>
    <w:rsid w:val="00696732"/>
    <w:rsid w:val="006972DF"/>
    <w:rsid w:val="00697D1C"/>
    <w:rsid w:val="00697FAC"/>
    <w:rsid w:val="006A0731"/>
    <w:rsid w:val="006A1121"/>
    <w:rsid w:val="006A1863"/>
    <w:rsid w:val="006A1990"/>
    <w:rsid w:val="006A4D96"/>
    <w:rsid w:val="006B029B"/>
    <w:rsid w:val="006B0E58"/>
    <w:rsid w:val="006B2F33"/>
    <w:rsid w:val="006B428B"/>
    <w:rsid w:val="006B5759"/>
    <w:rsid w:val="006B628E"/>
    <w:rsid w:val="006B6D92"/>
    <w:rsid w:val="006B6E3F"/>
    <w:rsid w:val="006B7E4B"/>
    <w:rsid w:val="006C0654"/>
    <w:rsid w:val="006C0E28"/>
    <w:rsid w:val="006C2D7F"/>
    <w:rsid w:val="006C4162"/>
    <w:rsid w:val="006C59C4"/>
    <w:rsid w:val="006C6C92"/>
    <w:rsid w:val="006C796B"/>
    <w:rsid w:val="006C7FEA"/>
    <w:rsid w:val="006D56DE"/>
    <w:rsid w:val="006D7461"/>
    <w:rsid w:val="006D752C"/>
    <w:rsid w:val="006D7FB0"/>
    <w:rsid w:val="006E3989"/>
    <w:rsid w:val="006E51EE"/>
    <w:rsid w:val="006E5A18"/>
    <w:rsid w:val="006E5F79"/>
    <w:rsid w:val="006F2A50"/>
    <w:rsid w:val="00701558"/>
    <w:rsid w:val="00701771"/>
    <w:rsid w:val="00701AFA"/>
    <w:rsid w:val="0070227C"/>
    <w:rsid w:val="00705644"/>
    <w:rsid w:val="00705A2C"/>
    <w:rsid w:val="00706BCF"/>
    <w:rsid w:val="00713E14"/>
    <w:rsid w:val="00716625"/>
    <w:rsid w:val="00717DFC"/>
    <w:rsid w:val="007222CC"/>
    <w:rsid w:val="00731003"/>
    <w:rsid w:val="007316AF"/>
    <w:rsid w:val="00731E4C"/>
    <w:rsid w:val="007322DA"/>
    <w:rsid w:val="00732B41"/>
    <w:rsid w:val="00732E01"/>
    <w:rsid w:val="0073392A"/>
    <w:rsid w:val="00734B2A"/>
    <w:rsid w:val="0073707F"/>
    <w:rsid w:val="0073752D"/>
    <w:rsid w:val="0073776A"/>
    <w:rsid w:val="00740B3B"/>
    <w:rsid w:val="007445FD"/>
    <w:rsid w:val="00744BA2"/>
    <w:rsid w:val="00745209"/>
    <w:rsid w:val="00745D37"/>
    <w:rsid w:val="007513D6"/>
    <w:rsid w:val="00752C05"/>
    <w:rsid w:val="007540B7"/>
    <w:rsid w:val="00754103"/>
    <w:rsid w:val="007544FF"/>
    <w:rsid w:val="00755DB8"/>
    <w:rsid w:val="0075605D"/>
    <w:rsid w:val="0075643A"/>
    <w:rsid w:val="00763E1C"/>
    <w:rsid w:val="00764E5E"/>
    <w:rsid w:val="00771A90"/>
    <w:rsid w:val="007729E8"/>
    <w:rsid w:val="007730A0"/>
    <w:rsid w:val="0077331D"/>
    <w:rsid w:val="00773D15"/>
    <w:rsid w:val="00774192"/>
    <w:rsid w:val="00777A93"/>
    <w:rsid w:val="00782AD2"/>
    <w:rsid w:val="00794A01"/>
    <w:rsid w:val="00795B87"/>
    <w:rsid w:val="00797530"/>
    <w:rsid w:val="007A2D09"/>
    <w:rsid w:val="007A3149"/>
    <w:rsid w:val="007A3D4E"/>
    <w:rsid w:val="007A6788"/>
    <w:rsid w:val="007A6CE1"/>
    <w:rsid w:val="007A76E7"/>
    <w:rsid w:val="007B366C"/>
    <w:rsid w:val="007B455E"/>
    <w:rsid w:val="007B45FB"/>
    <w:rsid w:val="007B6FB9"/>
    <w:rsid w:val="007C07C8"/>
    <w:rsid w:val="007C23B9"/>
    <w:rsid w:val="007C2F67"/>
    <w:rsid w:val="007C42C3"/>
    <w:rsid w:val="007C4AB7"/>
    <w:rsid w:val="007C6C28"/>
    <w:rsid w:val="007D00E7"/>
    <w:rsid w:val="007D01C3"/>
    <w:rsid w:val="007D470F"/>
    <w:rsid w:val="007E235C"/>
    <w:rsid w:val="007E3B55"/>
    <w:rsid w:val="007E4F3F"/>
    <w:rsid w:val="007E528C"/>
    <w:rsid w:val="007E6BA0"/>
    <w:rsid w:val="007F4C12"/>
    <w:rsid w:val="007F60FE"/>
    <w:rsid w:val="00804415"/>
    <w:rsid w:val="00804B0D"/>
    <w:rsid w:val="00807252"/>
    <w:rsid w:val="00811129"/>
    <w:rsid w:val="008111F5"/>
    <w:rsid w:val="00812CEF"/>
    <w:rsid w:val="008157B8"/>
    <w:rsid w:val="00817F33"/>
    <w:rsid w:val="00821059"/>
    <w:rsid w:val="00821A4D"/>
    <w:rsid w:val="008226DE"/>
    <w:rsid w:val="00822BE1"/>
    <w:rsid w:val="0082526C"/>
    <w:rsid w:val="00825846"/>
    <w:rsid w:val="00825C36"/>
    <w:rsid w:val="00830C07"/>
    <w:rsid w:val="008315AE"/>
    <w:rsid w:val="0083197F"/>
    <w:rsid w:val="008333C8"/>
    <w:rsid w:val="00835CA7"/>
    <w:rsid w:val="008439B6"/>
    <w:rsid w:val="00843DE3"/>
    <w:rsid w:val="00850056"/>
    <w:rsid w:val="00852CE7"/>
    <w:rsid w:val="00854F77"/>
    <w:rsid w:val="00855D0A"/>
    <w:rsid w:val="00857AFE"/>
    <w:rsid w:val="00862182"/>
    <w:rsid w:val="008622A7"/>
    <w:rsid w:val="00862CA1"/>
    <w:rsid w:val="00866FF7"/>
    <w:rsid w:val="008678C1"/>
    <w:rsid w:val="008732B5"/>
    <w:rsid w:val="0087589E"/>
    <w:rsid w:val="00882DC4"/>
    <w:rsid w:val="008831FF"/>
    <w:rsid w:val="00883BAE"/>
    <w:rsid w:val="008851EA"/>
    <w:rsid w:val="00890BE3"/>
    <w:rsid w:val="00892B56"/>
    <w:rsid w:val="008936AD"/>
    <w:rsid w:val="00894EF3"/>
    <w:rsid w:val="0089647F"/>
    <w:rsid w:val="008A001F"/>
    <w:rsid w:val="008A1615"/>
    <w:rsid w:val="008B2354"/>
    <w:rsid w:val="008B2D60"/>
    <w:rsid w:val="008B3356"/>
    <w:rsid w:val="008C05CD"/>
    <w:rsid w:val="008C6EB0"/>
    <w:rsid w:val="008D0C76"/>
    <w:rsid w:val="008D3DC5"/>
    <w:rsid w:val="008D418D"/>
    <w:rsid w:val="008D7168"/>
    <w:rsid w:val="008D7C89"/>
    <w:rsid w:val="008E26E8"/>
    <w:rsid w:val="008E2EC8"/>
    <w:rsid w:val="008E4F42"/>
    <w:rsid w:val="008E6BDD"/>
    <w:rsid w:val="008E770D"/>
    <w:rsid w:val="008F3C89"/>
    <w:rsid w:val="008F3E71"/>
    <w:rsid w:val="008F4E39"/>
    <w:rsid w:val="008F6E8E"/>
    <w:rsid w:val="008F783A"/>
    <w:rsid w:val="0090034F"/>
    <w:rsid w:val="00901D34"/>
    <w:rsid w:val="009044EA"/>
    <w:rsid w:val="0090596D"/>
    <w:rsid w:val="00906E17"/>
    <w:rsid w:val="009074AC"/>
    <w:rsid w:val="00910C30"/>
    <w:rsid w:val="0091563F"/>
    <w:rsid w:val="0091571A"/>
    <w:rsid w:val="00916048"/>
    <w:rsid w:val="009167AF"/>
    <w:rsid w:val="00917D69"/>
    <w:rsid w:val="00920C05"/>
    <w:rsid w:val="00923B13"/>
    <w:rsid w:val="0092515A"/>
    <w:rsid w:val="00926C64"/>
    <w:rsid w:val="00931E63"/>
    <w:rsid w:val="009321C6"/>
    <w:rsid w:val="00932537"/>
    <w:rsid w:val="009342E0"/>
    <w:rsid w:val="00934DB0"/>
    <w:rsid w:val="00936DA7"/>
    <w:rsid w:val="009371B1"/>
    <w:rsid w:val="009407D0"/>
    <w:rsid w:val="00944C09"/>
    <w:rsid w:val="00947066"/>
    <w:rsid w:val="00947D97"/>
    <w:rsid w:val="00950516"/>
    <w:rsid w:val="009515DC"/>
    <w:rsid w:val="00952563"/>
    <w:rsid w:val="00952FC7"/>
    <w:rsid w:val="00954840"/>
    <w:rsid w:val="00954B1F"/>
    <w:rsid w:val="00954E5D"/>
    <w:rsid w:val="0095568A"/>
    <w:rsid w:val="00960597"/>
    <w:rsid w:val="009615C5"/>
    <w:rsid w:val="009626DD"/>
    <w:rsid w:val="009631F0"/>
    <w:rsid w:val="00972345"/>
    <w:rsid w:val="0097351C"/>
    <w:rsid w:val="00973F35"/>
    <w:rsid w:val="00974DBC"/>
    <w:rsid w:val="00974E8C"/>
    <w:rsid w:val="00975148"/>
    <w:rsid w:val="00975913"/>
    <w:rsid w:val="0097608F"/>
    <w:rsid w:val="009762AD"/>
    <w:rsid w:val="00977DF6"/>
    <w:rsid w:val="009812B7"/>
    <w:rsid w:val="00985ADC"/>
    <w:rsid w:val="009876AA"/>
    <w:rsid w:val="0099123B"/>
    <w:rsid w:val="00991668"/>
    <w:rsid w:val="009920D1"/>
    <w:rsid w:val="009926E3"/>
    <w:rsid w:val="00992D3A"/>
    <w:rsid w:val="00993C77"/>
    <w:rsid w:val="00995B53"/>
    <w:rsid w:val="00996BC6"/>
    <w:rsid w:val="009A0A6F"/>
    <w:rsid w:val="009A2933"/>
    <w:rsid w:val="009A37F3"/>
    <w:rsid w:val="009A5858"/>
    <w:rsid w:val="009A76A9"/>
    <w:rsid w:val="009B0269"/>
    <w:rsid w:val="009B5DC8"/>
    <w:rsid w:val="009B6476"/>
    <w:rsid w:val="009B6AA7"/>
    <w:rsid w:val="009B7275"/>
    <w:rsid w:val="009B7870"/>
    <w:rsid w:val="009C1984"/>
    <w:rsid w:val="009C2376"/>
    <w:rsid w:val="009C4E2D"/>
    <w:rsid w:val="009C5ADC"/>
    <w:rsid w:val="009C7B12"/>
    <w:rsid w:val="009D2236"/>
    <w:rsid w:val="009D2B23"/>
    <w:rsid w:val="009D2F9D"/>
    <w:rsid w:val="009D4F32"/>
    <w:rsid w:val="009D537E"/>
    <w:rsid w:val="009D7410"/>
    <w:rsid w:val="009E12BF"/>
    <w:rsid w:val="009E2A6C"/>
    <w:rsid w:val="009E3486"/>
    <w:rsid w:val="009E75DF"/>
    <w:rsid w:val="009F0E71"/>
    <w:rsid w:val="009F189D"/>
    <w:rsid w:val="00A02738"/>
    <w:rsid w:val="00A06161"/>
    <w:rsid w:val="00A122F9"/>
    <w:rsid w:val="00A15923"/>
    <w:rsid w:val="00A179D0"/>
    <w:rsid w:val="00A17AC3"/>
    <w:rsid w:val="00A23643"/>
    <w:rsid w:val="00A24088"/>
    <w:rsid w:val="00A26562"/>
    <w:rsid w:val="00A30CC0"/>
    <w:rsid w:val="00A30F4F"/>
    <w:rsid w:val="00A31E7C"/>
    <w:rsid w:val="00A3284C"/>
    <w:rsid w:val="00A35F79"/>
    <w:rsid w:val="00A41680"/>
    <w:rsid w:val="00A41D40"/>
    <w:rsid w:val="00A4268F"/>
    <w:rsid w:val="00A43642"/>
    <w:rsid w:val="00A44E38"/>
    <w:rsid w:val="00A4596F"/>
    <w:rsid w:val="00A45C98"/>
    <w:rsid w:val="00A50FE8"/>
    <w:rsid w:val="00A52464"/>
    <w:rsid w:val="00A549B4"/>
    <w:rsid w:val="00A57093"/>
    <w:rsid w:val="00A57FBD"/>
    <w:rsid w:val="00A608E4"/>
    <w:rsid w:val="00A60F56"/>
    <w:rsid w:val="00A61226"/>
    <w:rsid w:val="00A61C52"/>
    <w:rsid w:val="00A637E4"/>
    <w:rsid w:val="00A649DB"/>
    <w:rsid w:val="00A65FD0"/>
    <w:rsid w:val="00A6624A"/>
    <w:rsid w:val="00A66806"/>
    <w:rsid w:val="00A6770D"/>
    <w:rsid w:val="00A70318"/>
    <w:rsid w:val="00A71556"/>
    <w:rsid w:val="00A71C16"/>
    <w:rsid w:val="00A73093"/>
    <w:rsid w:val="00A77307"/>
    <w:rsid w:val="00A77EF3"/>
    <w:rsid w:val="00A80042"/>
    <w:rsid w:val="00A80399"/>
    <w:rsid w:val="00A8304D"/>
    <w:rsid w:val="00A8664E"/>
    <w:rsid w:val="00A87383"/>
    <w:rsid w:val="00A9089B"/>
    <w:rsid w:val="00A908C2"/>
    <w:rsid w:val="00A91970"/>
    <w:rsid w:val="00A94ED6"/>
    <w:rsid w:val="00AA0734"/>
    <w:rsid w:val="00AA1217"/>
    <w:rsid w:val="00AA139C"/>
    <w:rsid w:val="00AA3037"/>
    <w:rsid w:val="00AA362B"/>
    <w:rsid w:val="00AA532E"/>
    <w:rsid w:val="00AA6780"/>
    <w:rsid w:val="00AA7407"/>
    <w:rsid w:val="00AB01B4"/>
    <w:rsid w:val="00AB1248"/>
    <w:rsid w:val="00AB254B"/>
    <w:rsid w:val="00AB4287"/>
    <w:rsid w:val="00AB53C8"/>
    <w:rsid w:val="00AB7D4F"/>
    <w:rsid w:val="00AC0F1B"/>
    <w:rsid w:val="00AC2288"/>
    <w:rsid w:val="00AC2368"/>
    <w:rsid w:val="00AC3017"/>
    <w:rsid w:val="00AC48AC"/>
    <w:rsid w:val="00AC4DFE"/>
    <w:rsid w:val="00AC4E75"/>
    <w:rsid w:val="00AC5198"/>
    <w:rsid w:val="00AC5845"/>
    <w:rsid w:val="00AC5CB0"/>
    <w:rsid w:val="00AC6A1B"/>
    <w:rsid w:val="00AC6FF5"/>
    <w:rsid w:val="00AD0876"/>
    <w:rsid w:val="00AD08DD"/>
    <w:rsid w:val="00AD419A"/>
    <w:rsid w:val="00AD735B"/>
    <w:rsid w:val="00AD76AD"/>
    <w:rsid w:val="00AD7F34"/>
    <w:rsid w:val="00AE1765"/>
    <w:rsid w:val="00AE42CC"/>
    <w:rsid w:val="00AE5786"/>
    <w:rsid w:val="00AF4ADC"/>
    <w:rsid w:val="00AF5917"/>
    <w:rsid w:val="00AF5F1E"/>
    <w:rsid w:val="00AF7F19"/>
    <w:rsid w:val="00B00D7C"/>
    <w:rsid w:val="00B0139D"/>
    <w:rsid w:val="00B022A2"/>
    <w:rsid w:val="00B03195"/>
    <w:rsid w:val="00B037EB"/>
    <w:rsid w:val="00B03A19"/>
    <w:rsid w:val="00B06021"/>
    <w:rsid w:val="00B067F5"/>
    <w:rsid w:val="00B068BC"/>
    <w:rsid w:val="00B10804"/>
    <w:rsid w:val="00B1410E"/>
    <w:rsid w:val="00B1412A"/>
    <w:rsid w:val="00B2098C"/>
    <w:rsid w:val="00B24059"/>
    <w:rsid w:val="00B271EF"/>
    <w:rsid w:val="00B2784F"/>
    <w:rsid w:val="00B317C3"/>
    <w:rsid w:val="00B335A7"/>
    <w:rsid w:val="00B337AB"/>
    <w:rsid w:val="00B343D8"/>
    <w:rsid w:val="00B40D87"/>
    <w:rsid w:val="00B474B0"/>
    <w:rsid w:val="00B51A23"/>
    <w:rsid w:val="00B535BA"/>
    <w:rsid w:val="00B6361A"/>
    <w:rsid w:val="00B63FC0"/>
    <w:rsid w:val="00B67954"/>
    <w:rsid w:val="00B67B96"/>
    <w:rsid w:val="00B713BA"/>
    <w:rsid w:val="00B756AE"/>
    <w:rsid w:val="00B77893"/>
    <w:rsid w:val="00B80347"/>
    <w:rsid w:val="00B80986"/>
    <w:rsid w:val="00B8129F"/>
    <w:rsid w:val="00B82BA4"/>
    <w:rsid w:val="00B86AD8"/>
    <w:rsid w:val="00B87404"/>
    <w:rsid w:val="00B9329B"/>
    <w:rsid w:val="00B9402F"/>
    <w:rsid w:val="00B9556E"/>
    <w:rsid w:val="00BA0128"/>
    <w:rsid w:val="00BA025F"/>
    <w:rsid w:val="00BA13CC"/>
    <w:rsid w:val="00BA4573"/>
    <w:rsid w:val="00BB224E"/>
    <w:rsid w:val="00BB2476"/>
    <w:rsid w:val="00BB4BD1"/>
    <w:rsid w:val="00BB4DEF"/>
    <w:rsid w:val="00BB63B7"/>
    <w:rsid w:val="00BB7607"/>
    <w:rsid w:val="00BC0FE3"/>
    <w:rsid w:val="00BC1B9C"/>
    <w:rsid w:val="00BC27C4"/>
    <w:rsid w:val="00BC2EA1"/>
    <w:rsid w:val="00BD403B"/>
    <w:rsid w:val="00BD50B5"/>
    <w:rsid w:val="00BD6408"/>
    <w:rsid w:val="00BD6428"/>
    <w:rsid w:val="00BE077E"/>
    <w:rsid w:val="00BE32AA"/>
    <w:rsid w:val="00BE3B4B"/>
    <w:rsid w:val="00BF02B9"/>
    <w:rsid w:val="00BF1BD0"/>
    <w:rsid w:val="00BF6049"/>
    <w:rsid w:val="00BF71AB"/>
    <w:rsid w:val="00C02887"/>
    <w:rsid w:val="00C036A6"/>
    <w:rsid w:val="00C07875"/>
    <w:rsid w:val="00C138BD"/>
    <w:rsid w:val="00C1501D"/>
    <w:rsid w:val="00C15E0B"/>
    <w:rsid w:val="00C16891"/>
    <w:rsid w:val="00C16BAD"/>
    <w:rsid w:val="00C173FE"/>
    <w:rsid w:val="00C20CC5"/>
    <w:rsid w:val="00C23F83"/>
    <w:rsid w:val="00C26100"/>
    <w:rsid w:val="00C2679F"/>
    <w:rsid w:val="00C274E9"/>
    <w:rsid w:val="00C303F5"/>
    <w:rsid w:val="00C327A6"/>
    <w:rsid w:val="00C338CA"/>
    <w:rsid w:val="00C34019"/>
    <w:rsid w:val="00C3596F"/>
    <w:rsid w:val="00C40BD4"/>
    <w:rsid w:val="00C42205"/>
    <w:rsid w:val="00C442C2"/>
    <w:rsid w:val="00C47D51"/>
    <w:rsid w:val="00C47F46"/>
    <w:rsid w:val="00C51A5E"/>
    <w:rsid w:val="00C533AC"/>
    <w:rsid w:val="00C55409"/>
    <w:rsid w:val="00C55E22"/>
    <w:rsid w:val="00C565ED"/>
    <w:rsid w:val="00C571AF"/>
    <w:rsid w:val="00C605B6"/>
    <w:rsid w:val="00C65561"/>
    <w:rsid w:val="00C6702C"/>
    <w:rsid w:val="00C70A73"/>
    <w:rsid w:val="00C71A3B"/>
    <w:rsid w:val="00C72AB9"/>
    <w:rsid w:val="00C72E23"/>
    <w:rsid w:val="00C75FE6"/>
    <w:rsid w:val="00C77F7D"/>
    <w:rsid w:val="00C86576"/>
    <w:rsid w:val="00C87C81"/>
    <w:rsid w:val="00C92082"/>
    <w:rsid w:val="00C9585B"/>
    <w:rsid w:val="00CA0E54"/>
    <w:rsid w:val="00CA2A02"/>
    <w:rsid w:val="00CA45D9"/>
    <w:rsid w:val="00CA7FAF"/>
    <w:rsid w:val="00CB52C6"/>
    <w:rsid w:val="00CC0FBE"/>
    <w:rsid w:val="00CC15B6"/>
    <w:rsid w:val="00CC224E"/>
    <w:rsid w:val="00CC49FC"/>
    <w:rsid w:val="00CC51CC"/>
    <w:rsid w:val="00CD2E0E"/>
    <w:rsid w:val="00CD410D"/>
    <w:rsid w:val="00CD5C48"/>
    <w:rsid w:val="00CD7476"/>
    <w:rsid w:val="00CE016C"/>
    <w:rsid w:val="00CE323E"/>
    <w:rsid w:val="00CE5ECA"/>
    <w:rsid w:val="00CE6D40"/>
    <w:rsid w:val="00CE7278"/>
    <w:rsid w:val="00CF096F"/>
    <w:rsid w:val="00CF1D6B"/>
    <w:rsid w:val="00CF2648"/>
    <w:rsid w:val="00CF49D0"/>
    <w:rsid w:val="00CF4F30"/>
    <w:rsid w:val="00CF5E47"/>
    <w:rsid w:val="00CF6AD3"/>
    <w:rsid w:val="00D004F3"/>
    <w:rsid w:val="00D00C84"/>
    <w:rsid w:val="00D0305F"/>
    <w:rsid w:val="00D04139"/>
    <w:rsid w:val="00D04A4A"/>
    <w:rsid w:val="00D06622"/>
    <w:rsid w:val="00D10AB2"/>
    <w:rsid w:val="00D10D1D"/>
    <w:rsid w:val="00D13FF3"/>
    <w:rsid w:val="00D15A2B"/>
    <w:rsid w:val="00D21304"/>
    <w:rsid w:val="00D21ABF"/>
    <w:rsid w:val="00D21F5A"/>
    <w:rsid w:val="00D24F37"/>
    <w:rsid w:val="00D278CF"/>
    <w:rsid w:val="00D30656"/>
    <w:rsid w:val="00D30F22"/>
    <w:rsid w:val="00D3116D"/>
    <w:rsid w:val="00D34C97"/>
    <w:rsid w:val="00D36705"/>
    <w:rsid w:val="00D36E27"/>
    <w:rsid w:val="00D41587"/>
    <w:rsid w:val="00D41A63"/>
    <w:rsid w:val="00D4259B"/>
    <w:rsid w:val="00D42857"/>
    <w:rsid w:val="00D42E44"/>
    <w:rsid w:val="00D45401"/>
    <w:rsid w:val="00D45964"/>
    <w:rsid w:val="00D467FC"/>
    <w:rsid w:val="00D46A80"/>
    <w:rsid w:val="00D47FA0"/>
    <w:rsid w:val="00D50898"/>
    <w:rsid w:val="00D50DF0"/>
    <w:rsid w:val="00D5149E"/>
    <w:rsid w:val="00D556B0"/>
    <w:rsid w:val="00D62914"/>
    <w:rsid w:val="00D633F7"/>
    <w:rsid w:val="00D636EA"/>
    <w:rsid w:val="00D63974"/>
    <w:rsid w:val="00D63EFB"/>
    <w:rsid w:val="00D64DF7"/>
    <w:rsid w:val="00D64FAE"/>
    <w:rsid w:val="00D66ECC"/>
    <w:rsid w:val="00D67C5D"/>
    <w:rsid w:val="00D7025C"/>
    <w:rsid w:val="00D71744"/>
    <w:rsid w:val="00D74CE2"/>
    <w:rsid w:val="00D76106"/>
    <w:rsid w:val="00D8166E"/>
    <w:rsid w:val="00D82050"/>
    <w:rsid w:val="00D90C97"/>
    <w:rsid w:val="00D93098"/>
    <w:rsid w:val="00D93600"/>
    <w:rsid w:val="00D93E0C"/>
    <w:rsid w:val="00D940C4"/>
    <w:rsid w:val="00D9535C"/>
    <w:rsid w:val="00D95A76"/>
    <w:rsid w:val="00DA338B"/>
    <w:rsid w:val="00DA5956"/>
    <w:rsid w:val="00DA78C9"/>
    <w:rsid w:val="00DB35FC"/>
    <w:rsid w:val="00DB3960"/>
    <w:rsid w:val="00DB3FE7"/>
    <w:rsid w:val="00DB51C2"/>
    <w:rsid w:val="00DB5CDD"/>
    <w:rsid w:val="00DB68B7"/>
    <w:rsid w:val="00DB70CB"/>
    <w:rsid w:val="00DC53BE"/>
    <w:rsid w:val="00DC6DC6"/>
    <w:rsid w:val="00DD1743"/>
    <w:rsid w:val="00DD4531"/>
    <w:rsid w:val="00DD5890"/>
    <w:rsid w:val="00DD61AB"/>
    <w:rsid w:val="00DE103F"/>
    <w:rsid w:val="00DE467C"/>
    <w:rsid w:val="00DF348A"/>
    <w:rsid w:val="00DF60D1"/>
    <w:rsid w:val="00DF67D9"/>
    <w:rsid w:val="00DF6853"/>
    <w:rsid w:val="00DF69D0"/>
    <w:rsid w:val="00DF6B48"/>
    <w:rsid w:val="00E036A6"/>
    <w:rsid w:val="00E05A57"/>
    <w:rsid w:val="00E062FE"/>
    <w:rsid w:val="00E11F92"/>
    <w:rsid w:val="00E13F3E"/>
    <w:rsid w:val="00E15F72"/>
    <w:rsid w:val="00E1698D"/>
    <w:rsid w:val="00E210D8"/>
    <w:rsid w:val="00E21E0B"/>
    <w:rsid w:val="00E23E5F"/>
    <w:rsid w:val="00E27E70"/>
    <w:rsid w:val="00E30467"/>
    <w:rsid w:val="00E309CE"/>
    <w:rsid w:val="00E3137D"/>
    <w:rsid w:val="00E3245A"/>
    <w:rsid w:val="00E32E27"/>
    <w:rsid w:val="00E36177"/>
    <w:rsid w:val="00E40D3E"/>
    <w:rsid w:val="00E40FF9"/>
    <w:rsid w:val="00E41BC0"/>
    <w:rsid w:val="00E42086"/>
    <w:rsid w:val="00E43CF7"/>
    <w:rsid w:val="00E47165"/>
    <w:rsid w:val="00E474E2"/>
    <w:rsid w:val="00E50EE1"/>
    <w:rsid w:val="00E52DFB"/>
    <w:rsid w:val="00E568E4"/>
    <w:rsid w:val="00E5737B"/>
    <w:rsid w:val="00E57CDB"/>
    <w:rsid w:val="00E609D2"/>
    <w:rsid w:val="00E6160F"/>
    <w:rsid w:val="00E6413F"/>
    <w:rsid w:val="00E665A8"/>
    <w:rsid w:val="00E70024"/>
    <w:rsid w:val="00E7053E"/>
    <w:rsid w:val="00E73B1A"/>
    <w:rsid w:val="00E74C46"/>
    <w:rsid w:val="00E76490"/>
    <w:rsid w:val="00E77FE4"/>
    <w:rsid w:val="00E82A5F"/>
    <w:rsid w:val="00E82DF1"/>
    <w:rsid w:val="00E84378"/>
    <w:rsid w:val="00E86C91"/>
    <w:rsid w:val="00E87405"/>
    <w:rsid w:val="00E879ED"/>
    <w:rsid w:val="00E902F9"/>
    <w:rsid w:val="00E92B2A"/>
    <w:rsid w:val="00E93559"/>
    <w:rsid w:val="00E957C6"/>
    <w:rsid w:val="00E967E2"/>
    <w:rsid w:val="00EA18C4"/>
    <w:rsid w:val="00EA22D6"/>
    <w:rsid w:val="00EA2673"/>
    <w:rsid w:val="00EA29AB"/>
    <w:rsid w:val="00EA51CC"/>
    <w:rsid w:val="00EA622F"/>
    <w:rsid w:val="00EA74D0"/>
    <w:rsid w:val="00EA753B"/>
    <w:rsid w:val="00EB0972"/>
    <w:rsid w:val="00EB1327"/>
    <w:rsid w:val="00EC13EC"/>
    <w:rsid w:val="00EC1F18"/>
    <w:rsid w:val="00EC5D17"/>
    <w:rsid w:val="00ED25C4"/>
    <w:rsid w:val="00ED4F5F"/>
    <w:rsid w:val="00ED592C"/>
    <w:rsid w:val="00ED5FFD"/>
    <w:rsid w:val="00ED6EBF"/>
    <w:rsid w:val="00EE0936"/>
    <w:rsid w:val="00EE25F5"/>
    <w:rsid w:val="00EE61AA"/>
    <w:rsid w:val="00EE6AAF"/>
    <w:rsid w:val="00EF03DA"/>
    <w:rsid w:val="00EF276D"/>
    <w:rsid w:val="00EF2889"/>
    <w:rsid w:val="00EF583B"/>
    <w:rsid w:val="00F01DEA"/>
    <w:rsid w:val="00F04744"/>
    <w:rsid w:val="00F10B4E"/>
    <w:rsid w:val="00F111F8"/>
    <w:rsid w:val="00F1204A"/>
    <w:rsid w:val="00F163BD"/>
    <w:rsid w:val="00F22E3C"/>
    <w:rsid w:val="00F30135"/>
    <w:rsid w:val="00F32928"/>
    <w:rsid w:val="00F35009"/>
    <w:rsid w:val="00F364C4"/>
    <w:rsid w:val="00F444DB"/>
    <w:rsid w:val="00F45D3A"/>
    <w:rsid w:val="00F462E5"/>
    <w:rsid w:val="00F50F9E"/>
    <w:rsid w:val="00F55ACA"/>
    <w:rsid w:val="00F5694D"/>
    <w:rsid w:val="00F62A00"/>
    <w:rsid w:val="00F63623"/>
    <w:rsid w:val="00F66F89"/>
    <w:rsid w:val="00F7005C"/>
    <w:rsid w:val="00F70A30"/>
    <w:rsid w:val="00F718BE"/>
    <w:rsid w:val="00F73B28"/>
    <w:rsid w:val="00F7484C"/>
    <w:rsid w:val="00F74E06"/>
    <w:rsid w:val="00F7575C"/>
    <w:rsid w:val="00F77C51"/>
    <w:rsid w:val="00F8054C"/>
    <w:rsid w:val="00F83054"/>
    <w:rsid w:val="00F90000"/>
    <w:rsid w:val="00F90D82"/>
    <w:rsid w:val="00F919F0"/>
    <w:rsid w:val="00F97115"/>
    <w:rsid w:val="00F9742D"/>
    <w:rsid w:val="00FA00C4"/>
    <w:rsid w:val="00FA3168"/>
    <w:rsid w:val="00FA591F"/>
    <w:rsid w:val="00FB2DED"/>
    <w:rsid w:val="00FB34CC"/>
    <w:rsid w:val="00FB3E0C"/>
    <w:rsid w:val="00FB7F63"/>
    <w:rsid w:val="00FC0C8C"/>
    <w:rsid w:val="00FC2F88"/>
    <w:rsid w:val="00FC3E55"/>
    <w:rsid w:val="00FC5220"/>
    <w:rsid w:val="00FC60D9"/>
    <w:rsid w:val="00FC682C"/>
    <w:rsid w:val="00FC7438"/>
    <w:rsid w:val="00FC7E0B"/>
    <w:rsid w:val="00FC7F73"/>
    <w:rsid w:val="00FD2278"/>
    <w:rsid w:val="00FD2372"/>
    <w:rsid w:val="00FD31BA"/>
    <w:rsid w:val="00FD5E39"/>
    <w:rsid w:val="00FD651D"/>
    <w:rsid w:val="00FE341D"/>
    <w:rsid w:val="00FE3C21"/>
    <w:rsid w:val="00FE46CD"/>
    <w:rsid w:val="00FE5803"/>
    <w:rsid w:val="00FE64CE"/>
    <w:rsid w:val="00FE7F7F"/>
    <w:rsid w:val="00FF0164"/>
    <w:rsid w:val="00FF0D36"/>
    <w:rsid w:val="00FF3872"/>
    <w:rsid w:val="00FF477A"/>
    <w:rsid w:val="00FF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66F83B4"/>
  <w15:docId w15:val="{BF7E6DCE-FA45-479C-A897-37D6042C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049"/>
    <w:pPr>
      <w:tabs>
        <w:tab w:val="left" w:pos="4785"/>
      </w:tabs>
      <w:spacing w:after="80"/>
      <w:ind w:firstLine="227"/>
      <w:jc w:val="both"/>
    </w:pPr>
    <w:rPr>
      <w:rFonts w:asciiTheme="majorHAnsi" w:hAnsiTheme="majorHAnsi"/>
      <w:sz w:val="20"/>
      <w:szCs w:val="20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3E7108"/>
    <w:pPr>
      <w:keepNext/>
      <w:keepLines/>
      <w:spacing w:after="12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6C28"/>
    <w:pPr>
      <w:keepNext/>
      <w:keepLines/>
      <w:spacing w:before="120" w:after="120"/>
      <w:outlineLvl w:val="1"/>
    </w:pPr>
    <w:rPr>
      <w:rFonts w:eastAsiaTheme="majorEastAsia" w:cstheme="majorBidi"/>
      <w:b/>
      <w:bCs/>
      <w:i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6C28"/>
    <w:pPr>
      <w:keepNext/>
      <w:keepLines/>
      <w:spacing w:before="200" w:after="120"/>
      <w:outlineLvl w:val="2"/>
    </w:pPr>
    <w:rPr>
      <w:rFonts w:eastAsiaTheme="majorEastAsia" w:cstheme="majorBidi"/>
      <w:b/>
      <w:bCs/>
      <w:sz w:val="2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C6C28"/>
    <w:pPr>
      <w:keepNext/>
      <w:keepLines/>
      <w:spacing w:before="120" w:after="6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rsid w:val="0082526C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82526C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26C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26C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26C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48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rsid w:val="0097591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63259"/>
  </w:style>
  <w:style w:type="paragraph" w:styleId="Encabezado">
    <w:name w:val="header"/>
    <w:basedOn w:val="Normal"/>
    <w:link w:val="EncabezadoCar"/>
    <w:uiPriority w:val="99"/>
    <w:unhideWhenUsed/>
    <w:rsid w:val="000F2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304"/>
  </w:style>
  <w:style w:type="paragraph" w:styleId="Piedepgina">
    <w:name w:val="footer"/>
    <w:basedOn w:val="Normal"/>
    <w:link w:val="PiedepginaCar"/>
    <w:uiPriority w:val="99"/>
    <w:unhideWhenUsed/>
    <w:rsid w:val="000F2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304"/>
  </w:style>
  <w:style w:type="paragraph" w:styleId="Descripcin">
    <w:name w:val="caption"/>
    <w:basedOn w:val="Normal"/>
    <w:next w:val="Normal"/>
    <w:autoRedefine/>
    <w:uiPriority w:val="35"/>
    <w:unhideWhenUsed/>
    <w:rsid w:val="00536B04"/>
    <w:pPr>
      <w:tabs>
        <w:tab w:val="left" w:pos="673"/>
        <w:tab w:val="left" w:pos="7563"/>
        <w:tab w:val="left" w:pos="9390"/>
      </w:tabs>
      <w:spacing w:after="0" w:line="240" w:lineRule="auto"/>
      <w:ind w:right="284" w:firstLine="0"/>
      <w:contextualSpacing/>
    </w:pPr>
    <w:rPr>
      <w:b/>
      <w:bCs/>
      <w:color w:val="000000" w:themeColor="text1"/>
      <w:sz w:val="16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E7108"/>
    <w:rPr>
      <w:rFonts w:asciiTheme="majorHAnsi" w:eastAsiaTheme="majorEastAsia" w:hAnsiTheme="majorHAnsi" w:cstheme="majorBidi"/>
      <w:b/>
      <w:bCs/>
      <w:sz w:val="24"/>
      <w:szCs w:val="28"/>
      <w:lang w:val="en-GB"/>
    </w:rPr>
  </w:style>
  <w:style w:type="paragraph" w:styleId="NormalWeb">
    <w:name w:val="Normal (Web)"/>
    <w:basedOn w:val="Normal"/>
    <w:uiPriority w:val="99"/>
    <w:semiHidden/>
    <w:unhideWhenUsed/>
    <w:rsid w:val="00FD23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aconcuadrcula">
    <w:name w:val="Table Grid"/>
    <w:basedOn w:val="Tablanormal"/>
    <w:uiPriority w:val="59"/>
    <w:rsid w:val="00E82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licacinfigura">
    <w:name w:val="Explicación figura"/>
    <w:basedOn w:val="Descripcin"/>
    <w:link w:val="ExplicacinfiguraCar"/>
    <w:qFormat/>
    <w:rsid w:val="005748DE"/>
    <w:pPr>
      <w:ind w:left="284"/>
      <w:mirrorIndents/>
    </w:pPr>
  </w:style>
  <w:style w:type="character" w:customStyle="1" w:styleId="ExplicacinfiguraCar">
    <w:name w:val="Explicación figura Car"/>
    <w:basedOn w:val="Fuentedeprrafopredeter"/>
    <w:link w:val="Explicacinfigura"/>
    <w:rsid w:val="005748DE"/>
    <w:rPr>
      <w:rFonts w:asciiTheme="majorHAnsi" w:hAnsiTheme="majorHAnsi"/>
      <w:b/>
      <w:bCs/>
      <w:color w:val="000000" w:themeColor="text1"/>
      <w:sz w:val="16"/>
      <w:szCs w:val="18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7C6C28"/>
    <w:rPr>
      <w:rFonts w:asciiTheme="majorHAnsi" w:eastAsiaTheme="majorEastAsia" w:hAnsiTheme="majorHAnsi" w:cstheme="majorBidi"/>
      <w:b/>
      <w:bCs/>
      <w:i/>
      <w:color w:val="000000" w:themeColor="text1"/>
      <w:sz w:val="24"/>
      <w:szCs w:val="26"/>
      <w:lang w:val="en-GB"/>
    </w:rPr>
  </w:style>
  <w:style w:type="paragraph" w:styleId="TtuloTDC">
    <w:name w:val="TOC Heading"/>
    <w:basedOn w:val="Ttulo1"/>
    <w:next w:val="Normal"/>
    <w:uiPriority w:val="39"/>
    <w:unhideWhenUsed/>
    <w:rsid w:val="008678C1"/>
    <w:pPr>
      <w:tabs>
        <w:tab w:val="clear" w:pos="4785"/>
      </w:tabs>
      <w:spacing w:before="480"/>
      <w:ind w:firstLine="0"/>
      <w:jc w:val="left"/>
      <w:outlineLvl w:val="9"/>
    </w:pPr>
    <w:rPr>
      <w:color w:val="365F91" w:themeColor="accent1" w:themeShade="BF"/>
      <w:sz w:val="28"/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6A1863"/>
    <w:pPr>
      <w:tabs>
        <w:tab w:val="clear" w:pos="4785"/>
      </w:tabs>
      <w:spacing w:before="120" w:after="120"/>
      <w:jc w:val="left"/>
    </w:pPr>
    <w:rPr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6A1863"/>
    <w:pPr>
      <w:tabs>
        <w:tab w:val="clear" w:pos="4785"/>
      </w:tabs>
      <w:spacing w:after="0"/>
      <w:ind w:left="200"/>
      <w:jc w:val="left"/>
    </w:pPr>
    <w:rPr>
      <w:smallCaps/>
    </w:rPr>
  </w:style>
  <w:style w:type="character" w:styleId="Hipervnculo">
    <w:name w:val="Hyperlink"/>
    <w:basedOn w:val="Fuentedeprrafopredeter"/>
    <w:uiPriority w:val="99"/>
    <w:unhideWhenUsed/>
    <w:rsid w:val="008678C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C6C28"/>
    <w:rPr>
      <w:rFonts w:asciiTheme="majorHAnsi" w:eastAsiaTheme="majorEastAsia" w:hAnsiTheme="majorHAnsi" w:cstheme="majorBidi"/>
      <w:b/>
      <w:bCs/>
      <w:szCs w:val="20"/>
      <w:u w:val="single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rsid w:val="007C6C28"/>
    <w:rPr>
      <w:rFonts w:asciiTheme="majorHAnsi" w:eastAsiaTheme="majorEastAsia" w:hAnsiTheme="majorHAnsi" w:cstheme="majorBidi"/>
      <w:b/>
      <w:bCs/>
      <w:i/>
      <w:iCs/>
      <w:sz w:val="20"/>
      <w:szCs w:val="20"/>
      <w:lang w:val="en-GB"/>
    </w:rPr>
  </w:style>
  <w:style w:type="paragraph" w:styleId="TDC3">
    <w:name w:val="toc 3"/>
    <w:basedOn w:val="Normal"/>
    <w:next w:val="Normal"/>
    <w:autoRedefine/>
    <w:uiPriority w:val="39"/>
    <w:unhideWhenUsed/>
    <w:rsid w:val="006A1863"/>
    <w:pPr>
      <w:tabs>
        <w:tab w:val="clear" w:pos="4785"/>
      </w:tabs>
      <w:spacing w:after="0"/>
      <w:ind w:left="400"/>
      <w:jc w:val="left"/>
    </w:pPr>
    <w:rPr>
      <w:i/>
      <w:iCs/>
      <w:sz w:val="18"/>
    </w:rPr>
  </w:style>
  <w:style w:type="paragraph" w:styleId="TDC4">
    <w:name w:val="toc 4"/>
    <w:basedOn w:val="Normal"/>
    <w:next w:val="Normal"/>
    <w:autoRedefine/>
    <w:uiPriority w:val="39"/>
    <w:unhideWhenUsed/>
    <w:rsid w:val="006A1863"/>
    <w:pPr>
      <w:tabs>
        <w:tab w:val="clear" w:pos="4785"/>
      </w:tabs>
      <w:spacing w:after="0"/>
      <w:ind w:left="600"/>
      <w:jc w:val="left"/>
    </w:pPr>
    <w:rPr>
      <w:sz w:val="16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A1863"/>
    <w:pPr>
      <w:tabs>
        <w:tab w:val="clear" w:pos="4785"/>
      </w:tabs>
      <w:spacing w:after="0"/>
      <w:ind w:left="1400"/>
      <w:jc w:val="left"/>
    </w:pPr>
    <w:rPr>
      <w:sz w:val="16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A1863"/>
    <w:pPr>
      <w:tabs>
        <w:tab w:val="clear" w:pos="4785"/>
      </w:tabs>
      <w:spacing w:after="0"/>
      <w:ind w:left="1000"/>
      <w:jc w:val="left"/>
    </w:pPr>
    <w:rPr>
      <w:sz w:val="16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A1863"/>
    <w:pPr>
      <w:tabs>
        <w:tab w:val="clear" w:pos="4785"/>
      </w:tabs>
      <w:spacing w:after="0"/>
      <w:ind w:left="800"/>
      <w:jc w:val="left"/>
    </w:pPr>
    <w:rPr>
      <w:sz w:val="16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A1863"/>
    <w:pPr>
      <w:tabs>
        <w:tab w:val="clear" w:pos="4785"/>
      </w:tabs>
      <w:spacing w:after="0"/>
      <w:ind w:left="1200"/>
      <w:jc w:val="left"/>
    </w:pPr>
    <w:rPr>
      <w:sz w:val="16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A1863"/>
    <w:pPr>
      <w:tabs>
        <w:tab w:val="clear" w:pos="4785"/>
      </w:tabs>
      <w:spacing w:after="0"/>
      <w:ind w:left="1600"/>
      <w:jc w:val="left"/>
    </w:pPr>
    <w:rPr>
      <w:sz w:val="16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526C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52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526C"/>
    <w:rPr>
      <w:rFonts w:asciiTheme="majorHAnsi" w:hAnsiTheme="majorHAnsi"/>
      <w:b/>
      <w:bCs/>
      <w:sz w:val="20"/>
      <w:szCs w:val="20"/>
      <w:lang w:val="en-GB"/>
    </w:rPr>
  </w:style>
  <w:style w:type="paragraph" w:styleId="Bibliografa">
    <w:name w:val="Bibliography"/>
    <w:basedOn w:val="Normal"/>
    <w:next w:val="Normal"/>
    <w:uiPriority w:val="37"/>
    <w:semiHidden/>
    <w:unhideWhenUsed/>
    <w:rsid w:val="0082526C"/>
  </w:style>
  <w:style w:type="paragraph" w:styleId="Cierre">
    <w:name w:val="Closing"/>
    <w:basedOn w:val="Normal"/>
    <w:link w:val="CierreCar"/>
    <w:uiPriority w:val="99"/>
    <w:semiHidden/>
    <w:unhideWhenUsed/>
    <w:rsid w:val="0082526C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Cita">
    <w:name w:val="Quote"/>
    <w:basedOn w:val="Normal"/>
    <w:next w:val="Normal"/>
    <w:link w:val="CitaCar"/>
    <w:uiPriority w:val="29"/>
    <w:rsid w:val="0082526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2526C"/>
    <w:rPr>
      <w:rFonts w:asciiTheme="majorHAnsi" w:hAnsiTheme="majorHAnsi"/>
      <w:i/>
      <w:iCs/>
      <w:color w:val="000000" w:themeColor="text1"/>
      <w:sz w:val="20"/>
      <w:szCs w:val="20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rsid w:val="008252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26C"/>
    <w:rPr>
      <w:rFonts w:asciiTheme="majorHAnsi" w:hAnsiTheme="majorHAnsi"/>
      <w:b/>
      <w:bCs/>
      <w:i/>
      <w:iCs/>
      <w:color w:val="4F81BD" w:themeColor="accent1"/>
      <w:sz w:val="20"/>
      <w:szCs w:val="20"/>
      <w:lang w:val="en-GB"/>
    </w:rPr>
  </w:style>
  <w:style w:type="paragraph" w:styleId="Continuarlista">
    <w:name w:val="List Continue"/>
    <w:basedOn w:val="Normal"/>
    <w:uiPriority w:val="99"/>
    <w:semiHidden/>
    <w:unhideWhenUsed/>
    <w:rsid w:val="0082526C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2526C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2526C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2526C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2526C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82526C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2526C"/>
    <w:rPr>
      <w:rFonts w:asciiTheme="majorHAnsi" w:hAnsiTheme="majorHAnsi"/>
      <w:i/>
      <w:iCs/>
      <w:sz w:val="20"/>
      <w:szCs w:val="20"/>
      <w:lang w:val="en-GB"/>
    </w:rPr>
  </w:style>
  <w:style w:type="paragraph" w:styleId="Direccinsobre">
    <w:name w:val="envelope address"/>
    <w:basedOn w:val="Normal"/>
    <w:uiPriority w:val="99"/>
    <w:semiHidden/>
    <w:unhideWhenUsed/>
    <w:rsid w:val="0082526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82526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25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2526C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2526C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2526C"/>
  </w:style>
  <w:style w:type="character" w:customStyle="1" w:styleId="FechaCar">
    <w:name w:val="Fecha Car"/>
    <w:basedOn w:val="Fuentedeprrafopredeter"/>
    <w:link w:val="Fecha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Firma">
    <w:name w:val="Signature"/>
    <w:basedOn w:val="Normal"/>
    <w:link w:val="FirmaCar"/>
    <w:uiPriority w:val="99"/>
    <w:semiHidden/>
    <w:unhideWhenUsed/>
    <w:rsid w:val="0082526C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2526C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526C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526C"/>
    <w:rPr>
      <w:rFonts w:ascii="Consolas" w:hAnsi="Consolas"/>
      <w:sz w:val="20"/>
      <w:szCs w:val="20"/>
      <w:lang w:val="en-GB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2526C"/>
    <w:pPr>
      <w:tabs>
        <w:tab w:val="clear" w:pos="4785"/>
      </w:tabs>
      <w:spacing w:after="0" w:line="240" w:lineRule="auto"/>
      <w:ind w:left="1800" w:hanging="200"/>
    </w:pPr>
  </w:style>
  <w:style w:type="paragraph" w:styleId="Lista">
    <w:name w:val="List"/>
    <w:basedOn w:val="Normal"/>
    <w:uiPriority w:val="99"/>
    <w:semiHidden/>
    <w:unhideWhenUsed/>
    <w:rsid w:val="0082526C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82526C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82526C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82526C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82526C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2526C"/>
    <w:pPr>
      <w:numPr>
        <w:numId w:val="15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2526C"/>
    <w:pPr>
      <w:numPr>
        <w:numId w:val="1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2526C"/>
    <w:pPr>
      <w:numPr>
        <w:numId w:val="17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2526C"/>
    <w:pPr>
      <w:numPr>
        <w:numId w:val="18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2526C"/>
    <w:pPr>
      <w:numPr>
        <w:numId w:val="19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82526C"/>
    <w:pPr>
      <w:numPr>
        <w:numId w:val="20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2526C"/>
    <w:pPr>
      <w:numPr>
        <w:numId w:val="2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2526C"/>
    <w:pPr>
      <w:numPr>
        <w:numId w:val="2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2526C"/>
    <w:pPr>
      <w:numPr>
        <w:numId w:val="2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2526C"/>
    <w:pPr>
      <w:numPr>
        <w:numId w:val="24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25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2526C"/>
    <w:rPr>
      <w:rFonts w:ascii="Tahoma" w:hAnsi="Tahoma" w:cs="Tahoma"/>
      <w:sz w:val="16"/>
      <w:szCs w:val="16"/>
      <w:lang w:val="en-GB"/>
    </w:rPr>
  </w:style>
  <w:style w:type="paragraph" w:styleId="Remitedesobre">
    <w:name w:val="envelope return"/>
    <w:basedOn w:val="Normal"/>
    <w:uiPriority w:val="99"/>
    <w:semiHidden/>
    <w:unhideWhenUsed/>
    <w:rsid w:val="0082526C"/>
    <w:pPr>
      <w:spacing w:after="0" w:line="240" w:lineRule="auto"/>
    </w:pPr>
    <w:rPr>
      <w:rFonts w:eastAsiaTheme="majorEastAsia" w:cstheme="majorBid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2526C"/>
  </w:style>
  <w:style w:type="character" w:customStyle="1" w:styleId="SaludoCar">
    <w:name w:val="Saludo Car"/>
    <w:basedOn w:val="Fuentedeprrafopredeter"/>
    <w:link w:val="Saludo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2526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2526C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2526C"/>
    <w:rPr>
      <w:rFonts w:asciiTheme="majorHAnsi" w:hAnsiTheme="majorHAnsi"/>
      <w:sz w:val="16"/>
      <w:szCs w:val="16"/>
      <w:lang w:val="en-GB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2526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Sangranormal">
    <w:name w:val="Normal Indent"/>
    <w:basedOn w:val="Normal"/>
    <w:uiPriority w:val="99"/>
    <w:semiHidden/>
    <w:unhideWhenUsed/>
    <w:rsid w:val="0082526C"/>
    <w:pPr>
      <w:ind w:left="720"/>
    </w:pPr>
  </w:style>
  <w:style w:type="paragraph" w:styleId="Sinespaciado">
    <w:name w:val="No Spacing"/>
    <w:uiPriority w:val="1"/>
    <w:rsid w:val="0082526C"/>
    <w:pPr>
      <w:tabs>
        <w:tab w:val="left" w:pos="4785"/>
      </w:tabs>
      <w:spacing w:after="0" w:line="240" w:lineRule="auto"/>
      <w:ind w:firstLine="227"/>
      <w:jc w:val="both"/>
    </w:pPr>
    <w:rPr>
      <w:rFonts w:asciiTheme="majorHAnsi" w:hAnsiTheme="majorHAnsi"/>
      <w:sz w:val="20"/>
      <w:szCs w:val="20"/>
      <w:lang w:val="en-GB"/>
    </w:rPr>
  </w:style>
  <w:style w:type="paragraph" w:styleId="Subttulo">
    <w:name w:val="Subtitle"/>
    <w:basedOn w:val="Normal"/>
    <w:next w:val="Normal"/>
    <w:link w:val="SubttuloCar"/>
    <w:uiPriority w:val="11"/>
    <w:rsid w:val="0082526C"/>
    <w:pPr>
      <w:numPr>
        <w:ilvl w:val="1"/>
      </w:numPr>
      <w:ind w:firstLine="227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252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82526C"/>
    <w:pPr>
      <w:tabs>
        <w:tab w:val="clear" w:pos="4785"/>
      </w:tabs>
      <w:spacing w:after="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82526C"/>
    <w:pPr>
      <w:tabs>
        <w:tab w:val="clear" w:pos="4785"/>
      </w:tabs>
      <w:spacing w:after="0"/>
      <w:ind w:left="200" w:hanging="200"/>
    </w:pPr>
  </w:style>
  <w:style w:type="paragraph" w:styleId="Textodebloque">
    <w:name w:val="Block Text"/>
    <w:basedOn w:val="Normal"/>
    <w:uiPriority w:val="99"/>
    <w:semiHidden/>
    <w:unhideWhenUsed/>
    <w:rsid w:val="0082526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oindependiente">
    <w:name w:val="Body Text"/>
    <w:basedOn w:val="Normal"/>
    <w:link w:val="TextoindependienteCar"/>
    <w:uiPriority w:val="99"/>
    <w:unhideWhenUsed/>
    <w:rsid w:val="0082526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26C"/>
    <w:rPr>
      <w:rFonts w:asciiTheme="majorHAnsi" w:hAnsiTheme="majorHAnsi"/>
      <w:sz w:val="20"/>
      <w:szCs w:val="20"/>
      <w:lang w:val="en-GB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2526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2526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2526C"/>
    <w:rPr>
      <w:rFonts w:asciiTheme="majorHAnsi" w:hAnsiTheme="majorHAnsi"/>
      <w:sz w:val="16"/>
      <w:szCs w:val="16"/>
      <w:lang w:val="en-GB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82526C"/>
    <w:pPr>
      <w:spacing w:after="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82526C"/>
    <w:rPr>
      <w:rFonts w:asciiTheme="majorHAnsi" w:hAnsiTheme="majorHAnsi"/>
      <w:sz w:val="20"/>
      <w:szCs w:val="20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2526C"/>
    <w:pPr>
      <w:spacing w:after="8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Textomacro">
    <w:name w:val="macro"/>
    <w:link w:val="TextomacroCar"/>
    <w:uiPriority w:val="99"/>
    <w:semiHidden/>
    <w:unhideWhenUsed/>
    <w:rsid w:val="00825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firstLine="227"/>
      <w:jc w:val="both"/>
    </w:pPr>
    <w:rPr>
      <w:rFonts w:ascii="Consolas" w:hAnsi="Consolas"/>
      <w:sz w:val="20"/>
      <w:szCs w:val="20"/>
      <w:lang w:val="en-GB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2526C"/>
    <w:rPr>
      <w:rFonts w:ascii="Consolas" w:hAnsi="Consolas"/>
      <w:sz w:val="20"/>
      <w:szCs w:val="20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526C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526C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526C"/>
    <w:rPr>
      <w:rFonts w:asciiTheme="majorHAnsi" w:hAnsiTheme="majorHAnsi"/>
      <w:sz w:val="20"/>
      <w:szCs w:val="20"/>
      <w:lang w:val="en-GB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252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2526C"/>
    <w:rPr>
      <w:rFonts w:ascii="Consolas" w:hAnsi="Consolas"/>
      <w:sz w:val="21"/>
      <w:szCs w:val="21"/>
      <w:lang w:val="en-GB"/>
    </w:rPr>
  </w:style>
  <w:style w:type="paragraph" w:styleId="Ttulo">
    <w:name w:val="Title"/>
    <w:basedOn w:val="Normal"/>
    <w:next w:val="Normal"/>
    <w:link w:val="TtuloCar"/>
    <w:uiPriority w:val="10"/>
    <w:rsid w:val="008252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52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rsid w:val="0082526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26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2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2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2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tulodendice">
    <w:name w:val="index heading"/>
    <w:basedOn w:val="Normal"/>
    <w:next w:val="ndice1"/>
    <w:uiPriority w:val="99"/>
    <w:semiHidden/>
    <w:unhideWhenUsed/>
    <w:rsid w:val="0082526C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rsid w:val="00244E9D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rsid w:val="00244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el\Documents\Plantillas%20personalizadas%20de%20Office\Plantilla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79C75-51CC-4AC6-9DF7-21A17F8A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Plantilla2.dotx</Template>
  <TotalTime>659</TotalTime>
  <Pages>3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Usuario de Windows</cp:lastModifiedBy>
  <cp:revision>8</cp:revision>
  <dcterms:created xsi:type="dcterms:W3CDTF">2020-04-23T11:24:00Z</dcterms:created>
  <dcterms:modified xsi:type="dcterms:W3CDTF">2020-04-28T16:23:00Z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5bb610fd-6323-3e6e-b555-072eb5cd8311</vt:lpwstr>
  </property>
  <property fmtid="{D5CDD505-2E9C-101B-9397-08002B2CF9AE}" pid="4" name="Mendeley Recent Style Id 0_1">
    <vt:lpwstr>http://www.zotero.org/styles/american-political-science-association</vt:lpwstr>
  </property>
  <property fmtid="{D5CDD505-2E9C-101B-9397-08002B2CF9AE}" pid="5" name="Mendeley Recent Style Name 0_1">
    <vt:lpwstr>American Political Science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6th edition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Name 2_1">
    <vt:lpwstr>American Sociological Association</vt:lpwstr>
  </property>
  <property fmtid="{D5CDD505-2E9C-101B-9397-08002B2CF9AE}" pid="10" name="Mendeley Recent Style Id 3_1">
    <vt:lpwstr>http://www.zotero.org/styles/chicago-author-date</vt:lpwstr>
  </property>
  <property fmtid="{D5CDD505-2E9C-101B-9397-08002B2CF9AE}" pid="11" name="Mendeley Recent Style Name 3_1">
    <vt:lpwstr>Chicago Manual of Style 16th edition (author-date)</vt:lpwstr>
  </property>
  <property fmtid="{D5CDD505-2E9C-101B-9397-08002B2CF9AE}" pid="12" name="Mendeley Recent Style Id 4_1">
    <vt:lpwstr>http://www.zotero.org/styles/harvard1</vt:lpwstr>
  </property>
  <property fmtid="{D5CDD505-2E9C-101B-9397-08002B2CF9AE}" pid="13" name="Mendeley Recent Style Name 4_1">
    <vt:lpwstr>Harvard Reference format 1 (author-date)</vt:lpwstr>
  </property>
  <property fmtid="{D5CDD505-2E9C-101B-9397-08002B2CF9AE}" pid="14" name="Mendeley Recent Style Id 5_1">
    <vt:lpwstr>http://www.zotero.org/styles/ieee</vt:lpwstr>
  </property>
  <property fmtid="{D5CDD505-2E9C-101B-9397-08002B2CF9AE}" pid="15" name="Mendeley Recent Style Name 5_1">
    <vt:lpwstr>IEEE</vt:lpwstr>
  </property>
  <property fmtid="{D5CDD505-2E9C-101B-9397-08002B2CF9AE}" pid="16" name="Mendeley Recent Style Id 6_1">
    <vt:lpwstr>http://www.zotero.org/styles/journal-of-structural-geology</vt:lpwstr>
  </property>
  <property fmtid="{D5CDD505-2E9C-101B-9397-08002B2CF9AE}" pid="17" name="Mendeley Recent Style Name 6_1">
    <vt:lpwstr>Journal of Structural Geology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