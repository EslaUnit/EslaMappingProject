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A3D" w:rsidRDefault="00B67B96" w:rsidP="00B67B96">
      <w:pPr>
        <w:pStyle w:val="Ttulo1"/>
        <w:rPr>
          <w:rStyle w:val="nfasisintenso"/>
          <w:i w:val="0"/>
          <w:iCs w:val="0"/>
          <w:color w:val="auto"/>
        </w:rPr>
      </w:pPr>
      <w:bookmarkStart w:id="0" w:name="_GoBack"/>
      <w:bookmarkEnd w:id="0"/>
      <w:r>
        <w:rPr>
          <w:rStyle w:val="nfasisintenso"/>
          <w:i w:val="0"/>
          <w:iCs w:val="0"/>
          <w:color w:val="auto"/>
        </w:rPr>
        <w:t>Velilla de Valdoré</w:t>
      </w:r>
    </w:p>
    <w:p w:rsidR="006972DF" w:rsidRPr="006972DF" w:rsidRDefault="006972DF" w:rsidP="006972DF">
      <w:r w:rsidRPr="006972DF">
        <w:t>This is the first day of the mapping campaign. We will follow a 6 km itinerary along good tracks, collecting geological information in stops of special interest, whose description follows.</w:t>
      </w:r>
    </w:p>
    <w:p w:rsidR="00B67B96" w:rsidRDefault="00B67B96" w:rsidP="00B67B96">
      <w:pPr>
        <w:pStyle w:val="Ttulo2"/>
      </w:pPr>
      <w:r>
        <w:t>1.1</w:t>
      </w:r>
    </w:p>
    <w:p w:rsidR="006972DF" w:rsidRPr="006972DF" w:rsidRDefault="006972DF" w:rsidP="006972DF">
      <w:r w:rsidRPr="006972DF">
        <w:t>Coordinates are 42.87084 N, 5.16913 W.</w:t>
      </w:r>
    </w:p>
    <w:p w:rsidR="00B67B96" w:rsidRDefault="00B67B96" w:rsidP="00B67B96">
      <w:r>
        <w:t>Small outcrop on the track cut, consisting of massive dark-brown shales with a very penetrative lamination. No fossils are found. Bedding 035/18.</w:t>
      </w:r>
    </w:p>
    <w:p w:rsidR="00BA4573" w:rsidRDefault="00BA4573" w:rsidP="00B67B96">
      <w:r>
        <w:t xml:space="preserve">TASK: </w:t>
      </w:r>
      <w:r w:rsidR="00B67B96">
        <w:t xml:space="preserve">From here, looking north, there is a very good view of the other side of the valley, where several thick limestone units can be identified. </w:t>
      </w:r>
      <w:r>
        <w:t xml:space="preserve">Draw </w:t>
      </w:r>
      <w:proofErr w:type="gramStart"/>
      <w:r>
        <w:t>an</w:t>
      </w:r>
      <w:proofErr w:type="gramEnd"/>
      <w:r>
        <w:t xml:space="preserve"> sketch of the view on your notebook, identifying the main lithological units.</w:t>
      </w:r>
    </w:p>
    <w:p w:rsidR="00B67B96" w:rsidRDefault="00B67B96" w:rsidP="00B67B96">
      <w:r>
        <w:t>PANORAMIC PHOTO.</w:t>
      </w:r>
    </w:p>
    <w:p w:rsidR="00B67B96" w:rsidRDefault="00B67B96" w:rsidP="00B67B96">
      <w:pPr>
        <w:pStyle w:val="Ttulo2"/>
      </w:pPr>
      <w:r>
        <w:t>1.</w:t>
      </w:r>
      <w:r w:rsidR="00BA4573">
        <w:t>2</w:t>
      </w:r>
    </w:p>
    <w:p w:rsidR="00854F77" w:rsidRPr="00854F77" w:rsidRDefault="006972DF" w:rsidP="00854F77">
      <w:r w:rsidRPr="006972DF">
        <w:t>Coordinates are 42.87242 N, 5.17215 W.</w:t>
      </w:r>
    </w:p>
    <w:p w:rsidR="00B67B96" w:rsidRDefault="00B67B96" w:rsidP="00B67B96">
      <w:r>
        <w:t>Contact between dark-brown shales with penetrative lamination and grainstones with trough</w:t>
      </w:r>
      <w:r w:rsidR="006B6E3F">
        <w:t xml:space="preserve"> cross-lamination. Grains are formed largely by echinodermal ossicles. The contact is locally affected by a normal fault with some 3 m throw.</w:t>
      </w:r>
    </w:p>
    <w:p w:rsidR="00BA4573" w:rsidRDefault="00BA4573" w:rsidP="00B67B96">
      <w:r>
        <w:t>TASK: Calculate the dip direction and dip of the contact between both lithological units, based on the location and height of three outcropping sites. Does your calculation match what you would expect by looking at the map?</w:t>
      </w:r>
    </w:p>
    <w:p w:rsidR="006B6E3F" w:rsidRDefault="006B6E3F" w:rsidP="00B67B96">
      <w:r>
        <w:t>PANORAMIC PHOTO and SKETCH.</w:t>
      </w:r>
    </w:p>
    <w:p w:rsidR="006B6E3F" w:rsidRDefault="006B6E3F" w:rsidP="006B6E3F">
      <w:pPr>
        <w:pStyle w:val="Ttulo2"/>
      </w:pPr>
      <w:r>
        <w:t>1.3</w:t>
      </w:r>
    </w:p>
    <w:p w:rsidR="00854F77" w:rsidRPr="00854F77" w:rsidRDefault="00854F77" w:rsidP="00854F77">
      <w:r w:rsidRPr="00854F77">
        <w:t>Coordinates are 42.87616 N, 5.17424 W.</w:t>
      </w:r>
    </w:p>
    <w:p w:rsidR="006B6E3F" w:rsidRDefault="006B6E3F" w:rsidP="006B6E3F">
      <w:r w:rsidRPr="006B6E3F">
        <w:t>Massive mudstones, gr</w:t>
      </w:r>
      <w:r>
        <w:t>a</w:t>
      </w:r>
      <w:r w:rsidRPr="006B6E3F">
        <w:t>y-colo</w:t>
      </w:r>
      <w:r>
        <w:t>u</w:t>
      </w:r>
      <w:r w:rsidRPr="006B6E3F">
        <w:t xml:space="preserve">red, with locally abundant reefal fauna, including tabulate corals, </w:t>
      </w:r>
      <w:proofErr w:type="spellStart"/>
      <w:r w:rsidRPr="006B6E3F">
        <w:t>stromatoporoids</w:t>
      </w:r>
      <w:proofErr w:type="spellEnd"/>
      <w:r w:rsidRPr="006B6E3F">
        <w:t>, brachiopods, bryozoan, and crinoids</w:t>
      </w:r>
      <w:r>
        <w:t>.</w:t>
      </w:r>
      <w:r w:rsidRPr="006B6E3F">
        <w:t xml:space="preserve"> Locally some bedding is observed, but otherwise it forms a 10-15</w:t>
      </w:r>
      <w:r w:rsidR="00BA4573">
        <w:t xml:space="preserve"> m</w:t>
      </w:r>
      <w:r w:rsidRPr="006B6E3F">
        <w:t>-thick massive interval.</w:t>
      </w:r>
    </w:p>
    <w:p w:rsidR="006B6E3F" w:rsidRDefault="00BA4573" w:rsidP="006B6E3F">
      <w:r>
        <w:t xml:space="preserve">TASK: </w:t>
      </w:r>
      <w:r w:rsidR="006B6E3F">
        <w:t>Give an approximated dip direction and dip for the limestones, making use of the V-rule.</w:t>
      </w:r>
    </w:p>
    <w:p w:rsidR="006B6E3F" w:rsidRDefault="006B6E3F" w:rsidP="006B6E3F">
      <w:pPr>
        <w:pStyle w:val="Ttulo2"/>
      </w:pPr>
      <w:r>
        <w:t>1.4</w:t>
      </w:r>
    </w:p>
    <w:p w:rsidR="00854F77" w:rsidRPr="00854F77" w:rsidRDefault="00854F77" w:rsidP="00854F77">
      <w:r w:rsidRPr="00854F77">
        <w:t>Coordinates are 42.88262 N, 5.17821 W.</w:t>
      </w:r>
    </w:p>
    <w:p w:rsidR="00BA4573" w:rsidRDefault="006B6E3F" w:rsidP="006B6E3F">
      <w:r>
        <w:t xml:space="preserve">Outcrop of </w:t>
      </w:r>
      <w:r w:rsidR="0028618D">
        <w:t xml:space="preserve">light-beige marls with thin grainstone intercalations, with a thickness in the order of 5-10 cm. Grainstones are formed by bioclastic fragments of echinoderms and corals, largely. The marls have provided nice specimens of a brachiopod identified as </w:t>
      </w:r>
      <w:proofErr w:type="spellStart"/>
      <w:r w:rsidR="0028618D">
        <w:rPr>
          <w:i/>
        </w:rPr>
        <w:t>Athyris</w:t>
      </w:r>
      <w:proofErr w:type="spellEnd"/>
      <w:r w:rsidR="0028618D">
        <w:rPr>
          <w:i/>
        </w:rPr>
        <w:t xml:space="preserve"> sp.</w:t>
      </w:r>
      <w:r w:rsidR="0028618D">
        <w:t xml:space="preserve"> </w:t>
      </w:r>
    </w:p>
    <w:p w:rsidR="00A41680" w:rsidRDefault="00A41680" w:rsidP="006B6E3F">
      <w:r>
        <w:t>Bedding plane is: 065/45</w:t>
      </w:r>
    </w:p>
    <w:p w:rsidR="00A41680" w:rsidRDefault="00A41680" w:rsidP="006B6E3F"/>
    <w:p w:rsidR="006B6E3F" w:rsidRDefault="0028618D" w:rsidP="006B6E3F">
      <w:r>
        <w:t>PHOTO OF ATHYRI</w:t>
      </w:r>
      <w:r w:rsidR="004723F8">
        <w:t>S AND CHRONOSTRATIGRAPHIC TABLE AND BEDDING DATA.</w:t>
      </w:r>
    </w:p>
    <w:p w:rsidR="0028618D" w:rsidRDefault="00BD50B5" w:rsidP="00BD50B5">
      <w:pPr>
        <w:pStyle w:val="Ttulo2"/>
      </w:pPr>
      <w:r>
        <w:t>1.5</w:t>
      </w:r>
    </w:p>
    <w:p w:rsidR="00854F77" w:rsidRPr="00854F77" w:rsidRDefault="00854F77" w:rsidP="00854F77">
      <w:r w:rsidRPr="00854F77">
        <w:t>Coordinates are 42.88304 N, 5.17810 W.</w:t>
      </w:r>
    </w:p>
    <w:p w:rsidR="00BD50B5" w:rsidRDefault="00BD50B5" w:rsidP="00BD50B5">
      <w:r>
        <w:t>In this location, two different lithologies are in contact with one another through a highly deformed interval with a total thickness in the order of 1</w:t>
      </w:r>
      <w:r w:rsidR="00A41680">
        <w:t>.5</w:t>
      </w:r>
      <w:r>
        <w:t xml:space="preserve"> m.</w:t>
      </w:r>
    </w:p>
    <w:p w:rsidR="00BD50B5" w:rsidRDefault="00A41680" w:rsidP="00BD50B5">
      <w:pPr>
        <w:rPr>
          <w:rStyle w:val="nfasisintenso"/>
          <w:i w:val="0"/>
          <w:iCs w:val="0"/>
          <w:color w:val="auto"/>
        </w:rPr>
      </w:pPr>
      <w:r>
        <w:t>T</w:t>
      </w:r>
      <w:r w:rsidR="00BD50B5">
        <w:t>he lower</w:t>
      </w:r>
      <w:r>
        <w:t>most</w:t>
      </w:r>
      <w:r w:rsidR="00BD50B5">
        <w:t xml:space="preserve"> lithology is formed by </w:t>
      </w:r>
      <w:r w:rsidR="00BD50B5">
        <w:rPr>
          <w:rStyle w:val="nfasisintenso"/>
          <w:i w:val="0"/>
          <w:iCs w:val="0"/>
          <w:color w:val="auto"/>
        </w:rPr>
        <w:t>d</w:t>
      </w:r>
      <w:r w:rsidR="00BD50B5" w:rsidRPr="00BB1C2C">
        <w:rPr>
          <w:rStyle w:val="nfasisintenso"/>
          <w:i w:val="0"/>
          <w:iCs w:val="0"/>
          <w:color w:val="auto"/>
        </w:rPr>
        <w:t xml:space="preserve">ark red marls </w:t>
      </w:r>
      <w:r w:rsidR="00BD50B5">
        <w:rPr>
          <w:rStyle w:val="nfasisintenso"/>
          <w:i w:val="0"/>
          <w:iCs w:val="0"/>
          <w:color w:val="auto"/>
        </w:rPr>
        <w:t xml:space="preserve">and shales </w:t>
      </w:r>
      <w:r w:rsidR="00BD50B5" w:rsidRPr="00BB1C2C">
        <w:rPr>
          <w:rStyle w:val="nfasisintenso"/>
          <w:i w:val="0"/>
          <w:iCs w:val="0"/>
          <w:color w:val="auto"/>
        </w:rPr>
        <w:t xml:space="preserve">with intercalated nodular pink mudstones and wackestones with scarce skeletal content. </w:t>
      </w:r>
      <w:r w:rsidR="00BD50B5">
        <w:rPr>
          <w:rStyle w:val="nfasisintenso"/>
          <w:i w:val="0"/>
          <w:iCs w:val="0"/>
          <w:color w:val="auto"/>
        </w:rPr>
        <w:t>The fossils are predominantly crinoids. The nodules appear slightly sheared on the uppermost part, with developed shear bands.</w:t>
      </w:r>
    </w:p>
    <w:p w:rsidR="00BD50B5" w:rsidRDefault="00BD50B5" w:rsidP="00BD50B5">
      <w:pPr>
        <w:rPr>
          <w:rStyle w:val="nfasisintenso"/>
          <w:i w:val="0"/>
          <w:iCs w:val="0"/>
          <w:color w:val="auto"/>
        </w:rPr>
      </w:pPr>
      <w:r>
        <w:rPr>
          <w:rStyle w:val="nfasisintenso"/>
          <w:i w:val="0"/>
          <w:iCs w:val="0"/>
          <w:color w:val="auto"/>
        </w:rPr>
        <w:t xml:space="preserve">On top of that, there is an interval of about 30 cm formed by an extremely fine-grained rock. It is very resistant and compact.  It is massive in appearance, but it is internally structured into mm-thick laminations, </w:t>
      </w:r>
      <w:r>
        <w:rPr>
          <w:rStyle w:val="nfasisintenso"/>
          <w:i w:val="0"/>
          <w:iCs w:val="0"/>
          <w:color w:val="auto"/>
        </w:rPr>
        <w:lastRenderedPageBreak/>
        <w:t>locally folded. Scattered within the laminated rock there are disrupted lenses of mudstone, locally boudinaged.</w:t>
      </w:r>
    </w:p>
    <w:p w:rsidR="00BD50B5" w:rsidRDefault="00BD50B5" w:rsidP="00BD50B5">
      <w:pPr>
        <w:rPr>
          <w:rStyle w:val="nfasisintenso"/>
          <w:i w:val="0"/>
          <w:iCs w:val="0"/>
          <w:color w:val="auto"/>
        </w:rPr>
      </w:pPr>
      <w:r>
        <w:rPr>
          <w:rStyle w:val="nfasisintenso"/>
          <w:i w:val="0"/>
          <w:iCs w:val="0"/>
          <w:color w:val="auto"/>
        </w:rPr>
        <w:t xml:space="preserve">On top of the fine-grained rocks, there is an interval of about 1 m formed by breccias. The fragments are varied in size, with a maximum of about 4 cm and an estimated average of 1 cm. </w:t>
      </w:r>
      <w:r w:rsidR="004723F8">
        <w:rPr>
          <w:rStyle w:val="nfasisintenso"/>
          <w:i w:val="0"/>
          <w:iCs w:val="0"/>
          <w:color w:val="auto"/>
        </w:rPr>
        <w:t xml:space="preserve">The fragments are largely derived from light-gray limestones, but dolomite fragments are also present. </w:t>
      </w:r>
      <w:r>
        <w:rPr>
          <w:rStyle w:val="nfasisintenso"/>
          <w:i w:val="0"/>
          <w:iCs w:val="0"/>
          <w:color w:val="auto"/>
        </w:rPr>
        <w:t xml:space="preserve">They are strongly angular, and often display their largest dimension subparallel to bedding. </w:t>
      </w:r>
    </w:p>
    <w:p w:rsidR="00011AC4" w:rsidRDefault="004723F8" w:rsidP="00011AC4">
      <w:pPr>
        <w:rPr>
          <w:rStyle w:val="nfasisintenso"/>
          <w:i w:val="0"/>
          <w:iCs w:val="0"/>
          <w:color w:val="auto"/>
        </w:rPr>
      </w:pPr>
      <w:r>
        <w:rPr>
          <w:rStyle w:val="nfasisintenso"/>
          <w:i w:val="0"/>
          <w:iCs w:val="0"/>
          <w:color w:val="auto"/>
        </w:rPr>
        <w:t>On top of the breccias, there are l</w:t>
      </w:r>
      <w:r w:rsidRPr="00BB1C2C">
        <w:rPr>
          <w:rStyle w:val="nfasisintenso"/>
          <w:i w:val="0"/>
          <w:iCs w:val="0"/>
          <w:color w:val="auto"/>
        </w:rPr>
        <w:t>ight-gr</w:t>
      </w:r>
      <w:r w:rsidR="00E32E27">
        <w:rPr>
          <w:rStyle w:val="nfasisintenso"/>
          <w:i w:val="0"/>
          <w:iCs w:val="0"/>
          <w:color w:val="auto"/>
        </w:rPr>
        <w:t>a</w:t>
      </w:r>
      <w:r w:rsidRPr="00BB1C2C">
        <w:rPr>
          <w:rStyle w:val="nfasisintenso"/>
          <w:i w:val="0"/>
          <w:iCs w:val="0"/>
          <w:color w:val="auto"/>
        </w:rPr>
        <w:t>y mudstones with frequent calcite-filled birdseyes</w:t>
      </w:r>
      <w:r>
        <w:rPr>
          <w:rStyle w:val="nfasisintenso"/>
          <w:i w:val="0"/>
          <w:iCs w:val="0"/>
          <w:color w:val="auto"/>
        </w:rPr>
        <w:t>. In fresh cut they are light coloured as well. Bedding planes are tabular and range in thickness between 15 cm and 30 cm.</w:t>
      </w:r>
    </w:p>
    <w:p w:rsidR="00011AC4" w:rsidRDefault="00011AC4" w:rsidP="00011AC4">
      <w:pPr>
        <w:rPr>
          <w:rStyle w:val="nfasisintenso"/>
          <w:i w:val="0"/>
          <w:iCs w:val="0"/>
          <w:color w:val="auto"/>
        </w:rPr>
      </w:pPr>
      <w:r>
        <w:rPr>
          <w:rStyle w:val="nfasisintenso"/>
          <w:i w:val="0"/>
          <w:iCs w:val="0"/>
          <w:color w:val="auto"/>
        </w:rPr>
        <w:t>Bedding is 068/34</w:t>
      </w:r>
    </w:p>
    <w:p w:rsidR="004723F8" w:rsidRDefault="004723F8" w:rsidP="004723F8">
      <w:pPr>
        <w:rPr>
          <w:rStyle w:val="nfasisintenso"/>
          <w:i w:val="0"/>
          <w:iCs w:val="0"/>
          <w:color w:val="auto"/>
        </w:rPr>
      </w:pPr>
      <w:r>
        <w:rPr>
          <w:rStyle w:val="nfasisintenso"/>
          <w:i w:val="0"/>
          <w:iCs w:val="0"/>
          <w:color w:val="auto"/>
        </w:rPr>
        <w:t>PHOTO</w:t>
      </w:r>
      <w:r w:rsidR="00011AC4">
        <w:rPr>
          <w:rStyle w:val="nfasisintenso"/>
          <w:i w:val="0"/>
          <w:iCs w:val="0"/>
          <w:color w:val="auto"/>
        </w:rPr>
        <w:t>, SKETCH</w:t>
      </w:r>
      <w:r>
        <w:rPr>
          <w:rStyle w:val="nfasisintenso"/>
          <w:i w:val="0"/>
          <w:iCs w:val="0"/>
          <w:color w:val="auto"/>
        </w:rPr>
        <w:t xml:space="preserve"> AND BEDDING DATA</w:t>
      </w:r>
    </w:p>
    <w:p w:rsidR="004723F8" w:rsidRDefault="004723F8" w:rsidP="004723F8">
      <w:pPr>
        <w:pStyle w:val="Ttulo2"/>
        <w:rPr>
          <w:rStyle w:val="nfasisintenso"/>
          <w:i/>
          <w:iCs w:val="0"/>
          <w:color w:val="auto"/>
        </w:rPr>
      </w:pPr>
      <w:r>
        <w:rPr>
          <w:rStyle w:val="nfasisintenso"/>
          <w:i/>
          <w:iCs w:val="0"/>
          <w:color w:val="auto"/>
        </w:rPr>
        <w:t>1.6</w:t>
      </w:r>
    </w:p>
    <w:p w:rsidR="00854F77" w:rsidRPr="00854F77" w:rsidRDefault="00854F77" w:rsidP="00854F77">
      <w:r w:rsidRPr="00854F77">
        <w:t>Coordinates are 42.88393 N, 5.17818 W.</w:t>
      </w:r>
    </w:p>
    <w:p w:rsidR="004723F8" w:rsidRDefault="004723F8" w:rsidP="004723F8">
      <w:pPr>
        <w:rPr>
          <w:rStyle w:val="nfasisintenso"/>
          <w:i w:val="0"/>
          <w:iCs w:val="0"/>
          <w:color w:val="auto"/>
        </w:rPr>
      </w:pPr>
      <w:r>
        <w:t xml:space="preserve">In this location there are </w:t>
      </w:r>
      <w:r>
        <w:rPr>
          <w:rStyle w:val="nfasisintenso"/>
          <w:i w:val="0"/>
          <w:iCs w:val="0"/>
          <w:color w:val="auto"/>
        </w:rPr>
        <w:t>light-gr</w:t>
      </w:r>
      <w:r w:rsidR="00E32E27">
        <w:rPr>
          <w:rStyle w:val="nfasisintenso"/>
          <w:i w:val="0"/>
          <w:iCs w:val="0"/>
          <w:color w:val="auto"/>
        </w:rPr>
        <w:t>a</w:t>
      </w:r>
      <w:r>
        <w:rPr>
          <w:rStyle w:val="nfasisintenso"/>
          <w:i w:val="0"/>
          <w:iCs w:val="0"/>
          <w:color w:val="auto"/>
        </w:rPr>
        <w:t>y grainstones containing mostly echinoid ossicles fragments. Grain size can reach several mm. Scattered rounded glauconite grains are locally very abundant. In fresh cut they are very light gr</w:t>
      </w:r>
      <w:r w:rsidR="00E32E27">
        <w:rPr>
          <w:rStyle w:val="nfasisintenso"/>
          <w:i w:val="0"/>
          <w:iCs w:val="0"/>
          <w:color w:val="auto"/>
        </w:rPr>
        <w:t>a</w:t>
      </w:r>
      <w:r>
        <w:rPr>
          <w:rStyle w:val="nfasisintenso"/>
          <w:i w:val="0"/>
          <w:iCs w:val="0"/>
          <w:color w:val="auto"/>
        </w:rPr>
        <w:t>y, slightly greenish. Bedding planes are tabular and range between 10 and 20 cm in thickness.</w:t>
      </w:r>
      <w:r w:rsidR="00676CDF">
        <w:rPr>
          <w:rStyle w:val="nfasisintenso"/>
          <w:i w:val="0"/>
          <w:iCs w:val="0"/>
          <w:color w:val="auto"/>
        </w:rPr>
        <w:t xml:space="preserve"> A certain horizon is rich in </w:t>
      </w:r>
      <w:proofErr w:type="spellStart"/>
      <w:r w:rsidR="00011AC4">
        <w:rPr>
          <w:rStyle w:val="nfasisintenso"/>
          <w:i w:val="0"/>
          <w:iCs w:val="0"/>
          <w:color w:val="auto"/>
        </w:rPr>
        <w:t>Archaeocyathus</w:t>
      </w:r>
      <w:proofErr w:type="spellEnd"/>
      <w:r w:rsidR="00011AC4">
        <w:rPr>
          <w:rStyle w:val="nfasisintenso"/>
          <w:i w:val="0"/>
          <w:iCs w:val="0"/>
          <w:color w:val="auto"/>
        </w:rPr>
        <w:t xml:space="preserve"> </w:t>
      </w:r>
      <w:proofErr w:type="spellStart"/>
      <w:r w:rsidR="00011AC4">
        <w:rPr>
          <w:rStyle w:val="nfasisintenso"/>
          <w:i w:val="0"/>
          <w:iCs w:val="0"/>
          <w:color w:val="auto"/>
        </w:rPr>
        <w:t>laqueus</w:t>
      </w:r>
      <w:proofErr w:type="spellEnd"/>
      <w:r w:rsidR="00011AC4">
        <w:rPr>
          <w:rStyle w:val="nfasisintenso"/>
          <w:i w:val="0"/>
          <w:iCs w:val="0"/>
          <w:color w:val="auto"/>
        </w:rPr>
        <w:t>.</w:t>
      </w:r>
    </w:p>
    <w:p w:rsidR="00676CDF" w:rsidRDefault="00676CDF" w:rsidP="004723F8">
      <w:pPr>
        <w:rPr>
          <w:rStyle w:val="nfasisintenso"/>
          <w:i w:val="0"/>
          <w:iCs w:val="0"/>
          <w:color w:val="auto"/>
        </w:rPr>
      </w:pPr>
      <w:r>
        <w:rPr>
          <w:rStyle w:val="nfasisintenso"/>
          <w:i w:val="0"/>
          <w:iCs w:val="0"/>
          <w:color w:val="auto"/>
        </w:rPr>
        <w:t>PROVIDE PHOTOS AND CHRONOSTRATIGRAPHIC TABLE</w:t>
      </w:r>
    </w:p>
    <w:p w:rsidR="00676CDF" w:rsidRDefault="00676CDF" w:rsidP="00676CDF">
      <w:pPr>
        <w:pStyle w:val="Ttulo2"/>
        <w:rPr>
          <w:rStyle w:val="nfasisintenso"/>
          <w:i/>
          <w:iCs w:val="0"/>
          <w:color w:val="auto"/>
        </w:rPr>
      </w:pPr>
      <w:r>
        <w:rPr>
          <w:rStyle w:val="nfasisintenso"/>
          <w:i/>
          <w:iCs w:val="0"/>
          <w:color w:val="auto"/>
        </w:rPr>
        <w:t>1.7</w:t>
      </w:r>
    </w:p>
    <w:p w:rsidR="00854F77" w:rsidRPr="00854F77" w:rsidRDefault="00854F77" w:rsidP="00854F77">
      <w:r w:rsidRPr="00854F77">
        <w:t>Coordinates are 42.88414 N, 5.17787 W.</w:t>
      </w:r>
    </w:p>
    <w:p w:rsidR="009631F0" w:rsidRDefault="00676CDF" w:rsidP="009631F0">
      <w:pPr>
        <w:rPr>
          <w:rStyle w:val="nfasisintenso"/>
          <w:i w:val="0"/>
          <w:iCs w:val="0"/>
          <w:color w:val="auto"/>
        </w:rPr>
      </w:pPr>
      <w:r>
        <w:t>In this location there is a significant colo</w:t>
      </w:r>
      <w:r w:rsidR="00011AC4">
        <w:t>u</w:t>
      </w:r>
      <w:r>
        <w:t xml:space="preserve">r change on the track floor, from gray to red. This is likely related with the </w:t>
      </w:r>
      <w:r w:rsidR="009631F0">
        <w:t xml:space="preserve">rocks underneath, and surely enough, this is confirmed some metres afterwards. On the track, different rocks crop out. They are </w:t>
      </w:r>
      <w:r w:rsidR="009631F0">
        <w:rPr>
          <w:rStyle w:val="nfasisintenso"/>
          <w:i w:val="0"/>
          <w:iCs w:val="0"/>
          <w:color w:val="auto"/>
        </w:rPr>
        <w:t>coloured pink nodular wackestones and red-coloured marls and shales. In fresh cut their colour is considerably faded. Locally their nodular character is not so obvious. Bedding planes are relatively thin, usually between 5 and 15 cm.</w:t>
      </w:r>
    </w:p>
    <w:p w:rsidR="00011AC4" w:rsidRDefault="00011AC4" w:rsidP="009631F0">
      <w:pPr>
        <w:rPr>
          <w:rStyle w:val="nfasisintenso"/>
          <w:i w:val="0"/>
          <w:iCs w:val="0"/>
          <w:color w:val="auto"/>
        </w:rPr>
      </w:pPr>
      <w:r>
        <w:rPr>
          <w:rStyle w:val="nfasisintenso"/>
          <w:i w:val="0"/>
          <w:iCs w:val="0"/>
          <w:color w:val="auto"/>
        </w:rPr>
        <w:t>Bedding is 025/22.</w:t>
      </w:r>
    </w:p>
    <w:p w:rsidR="009631F0" w:rsidRDefault="009631F0" w:rsidP="009631F0">
      <w:pPr>
        <w:rPr>
          <w:rStyle w:val="nfasisintenso"/>
          <w:i w:val="0"/>
          <w:iCs w:val="0"/>
          <w:color w:val="auto"/>
        </w:rPr>
      </w:pPr>
      <w:r>
        <w:rPr>
          <w:rStyle w:val="nfasisintenso"/>
          <w:i w:val="0"/>
          <w:iCs w:val="0"/>
          <w:color w:val="auto"/>
        </w:rPr>
        <w:t>PROVIDE BEDDING PLANE</w:t>
      </w:r>
    </w:p>
    <w:p w:rsidR="009631F0" w:rsidRDefault="009631F0" w:rsidP="009631F0">
      <w:pPr>
        <w:pStyle w:val="Ttulo2"/>
        <w:rPr>
          <w:rStyle w:val="nfasisintenso"/>
          <w:i/>
          <w:iCs w:val="0"/>
          <w:color w:val="auto"/>
        </w:rPr>
      </w:pPr>
      <w:r>
        <w:rPr>
          <w:rStyle w:val="nfasisintenso"/>
          <w:i/>
          <w:iCs w:val="0"/>
          <w:color w:val="auto"/>
        </w:rPr>
        <w:t>1.8</w:t>
      </w:r>
    </w:p>
    <w:p w:rsidR="00854F77" w:rsidRDefault="00854F77" w:rsidP="009631F0">
      <w:r w:rsidRPr="00854F77">
        <w:t>Coordinates are 42.87947 N, 5.17926 W.</w:t>
      </w:r>
    </w:p>
    <w:p w:rsidR="009631F0" w:rsidRDefault="009631F0" w:rsidP="009631F0">
      <w:r>
        <w:t>Brown-coloured massive shales with very penetrative lamination. They are easily</w:t>
      </w:r>
      <w:r w:rsidR="00011AC4">
        <w:t xml:space="preserve"> crumbled, and completely devoid of vegetation</w:t>
      </w:r>
      <w:r>
        <w:t>.</w:t>
      </w:r>
    </w:p>
    <w:p w:rsidR="00011AC4" w:rsidRDefault="00011AC4" w:rsidP="009631F0">
      <w:r>
        <w:t>Bedding is 064/10.</w:t>
      </w:r>
    </w:p>
    <w:p w:rsidR="009631F0" w:rsidRDefault="009631F0" w:rsidP="009631F0">
      <w:r>
        <w:t>PROVIDE PICTURE AND BEDDING PLANE</w:t>
      </w:r>
    </w:p>
    <w:p w:rsidR="009631F0" w:rsidRDefault="009631F0" w:rsidP="009631F0">
      <w:pPr>
        <w:pStyle w:val="Ttulo2"/>
      </w:pPr>
      <w:r>
        <w:t>1.9</w:t>
      </w:r>
    </w:p>
    <w:p w:rsidR="00854F77" w:rsidRPr="00854F77" w:rsidRDefault="00854F77" w:rsidP="00854F77">
      <w:r w:rsidRPr="00854F77">
        <w:t>Coordinates are 4.88347 N, 5.18650 W.</w:t>
      </w:r>
    </w:p>
    <w:p w:rsidR="00AF5917" w:rsidRDefault="00AF5917" w:rsidP="00AF5917">
      <w:r>
        <w:t>Ever since the stop 1.8, all the outcrops consist of brown massive shales, locally with some sandstone intercalations, usually restricted in thickness to a few centimetres, no more than 10 cm.</w:t>
      </w:r>
    </w:p>
    <w:p w:rsidR="00AF5917" w:rsidRDefault="00011AC4" w:rsidP="00AF5917">
      <w:r>
        <w:t>Here, the outcrop consists of s</w:t>
      </w:r>
      <w:r w:rsidR="00AF5917">
        <w:t>andstones, very rich in quartz, often with carbonate cement, which are light</w:t>
      </w:r>
      <w:r>
        <w:t>-</w:t>
      </w:r>
      <w:r w:rsidR="00AF5917">
        <w:t xml:space="preserve">beige coloured in fresh cut. They are organized into tabular beds with a variable thickness between 15 and 40 cm. They </w:t>
      </w:r>
      <w:r w:rsidR="00E32E27">
        <w:t>display</w:t>
      </w:r>
      <w:r w:rsidR="00AF5917">
        <w:t xml:space="preserve"> both parallel lamination and cross-lamination. Brown shale intercalations are frequent. A good brachiopod specimen was found, identified as </w:t>
      </w:r>
      <w:proofErr w:type="spellStart"/>
      <w:r w:rsidR="00AF5917">
        <w:t>Paraspirifer</w:t>
      </w:r>
      <w:proofErr w:type="spellEnd"/>
      <w:r w:rsidR="00AF5917">
        <w:t xml:space="preserve"> sp.</w:t>
      </w:r>
    </w:p>
    <w:p w:rsidR="00866FF7" w:rsidRDefault="00866FF7" w:rsidP="00AF5917">
      <w:r>
        <w:t>Bedding is 112/72.</w:t>
      </w:r>
    </w:p>
    <w:p w:rsidR="00385382" w:rsidRDefault="00385382" w:rsidP="00AF5917">
      <w:r>
        <w:t>SKETCH HIGHLIGHTING YOUNGING, PHOTO OF FOSSIL, BEDDING</w:t>
      </w:r>
    </w:p>
    <w:p w:rsidR="00385382" w:rsidRDefault="00385382" w:rsidP="00385382">
      <w:pPr>
        <w:pStyle w:val="Ttulo2"/>
      </w:pPr>
      <w:r>
        <w:lastRenderedPageBreak/>
        <w:t>1.10</w:t>
      </w:r>
    </w:p>
    <w:p w:rsidR="00F8047B" w:rsidRPr="00F8047B" w:rsidRDefault="00F8047B" w:rsidP="00F8047B">
      <w:pPr>
        <w:rPr>
          <w:rFonts w:eastAsia="Times New Roman" w:cs="Times New Roman"/>
        </w:rPr>
      </w:pPr>
      <w:r w:rsidRPr="00F8047B">
        <w:rPr>
          <w:rFonts w:eastAsia="Times New Roman" w:cs="Times New Roman"/>
        </w:rPr>
        <w:t>Coordinates are 42.88409 N, 5.18725 W.</w:t>
      </w:r>
    </w:p>
    <w:p w:rsidR="00385382" w:rsidRDefault="00385382" w:rsidP="00385382">
      <w:r>
        <w:t xml:space="preserve">Wackestone light </w:t>
      </w:r>
      <w:proofErr w:type="spellStart"/>
      <w:r>
        <w:t>gr</w:t>
      </w:r>
      <w:r w:rsidR="00E32E27">
        <w:t>a</w:t>
      </w:r>
      <w:r>
        <w:t>y</w:t>
      </w:r>
      <w:proofErr w:type="spellEnd"/>
      <w:r>
        <w:t xml:space="preserve"> limestones. The beds are tabular, laterally continuous, and with a regular thickness in between 10 and 20 cm. Some levels are packstone, with abundant crinoids, corals and brachiopods. This fauna is easily identified due to the fact that it is silicified.</w:t>
      </w:r>
    </w:p>
    <w:p w:rsidR="00E32E27" w:rsidRDefault="00E32E27" w:rsidP="00385382">
      <w:r>
        <w:t>Bedding is 121/78.</w:t>
      </w:r>
    </w:p>
    <w:p w:rsidR="00385382" w:rsidRDefault="00385382" w:rsidP="00385382">
      <w:r>
        <w:t>BEDDING DATA</w:t>
      </w:r>
    </w:p>
    <w:p w:rsidR="00385382" w:rsidRPr="00385382" w:rsidRDefault="00385382" w:rsidP="00385382"/>
    <w:p w:rsidR="009631F0" w:rsidRPr="009631F0" w:rsidRDefault="009631F0" w:rsidP="009631F0"/>
    <w:p w:rsidR="00676CDF" w:rsidRPr="00676CDF" w:rsidRDefault="00676CDF" w:rsidP="00676CDF"/>
    <w:p w:rsidR="004723F8" w:rsidRPr="004723F8" w:rsidRDefault="004723F8" w:rsidP="004723F8"/>
    <w:p w:rsidR="004723F8" w:rsidRPr="00BD50B5" w:rsidRDefault="004723F8" w:rsidP="00BD50B5"/>
    <w:p w:rsidR="006B6E3F" w:rsidRPr="00B67B96" w:rsidRDefault="006B6E3F" w:rsidP="00B67B96"/>
    <w:sectPr w:rsidR="006B6E3F" w:rsidRPr="00B67B96" w:rsidSect="00821059">
      <w:footerReference w:type="default" r:id="rId8"/>
      <w:type w:val="evenPage"/>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6AC" w:rsidRDefault="00CE26AC" w:rsidP="00BF6049">
      <w:r>
        <w:separator/>
      </w:r>
    </w:p>
  </w:endnote>
  <w:endnote w:type="continuationSeparator" w:id="0">
    <w:p w:rsidR="00CE26AC" w:rsidRDefault="00CE26AC" w:rsidP="00BF6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1E6" w:rsidRDefault="000C01E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6AC" w:rsidRDefault="00CE26AC" w:rsidP="00BF6049">
      <w:r>
        <w:separator/>
      </w:r>
    </w:p>
  </w:footnote>
  <w:footnote w:type="continuationSeparator" w:id="0">
    <w:p w:rsidR="00CE26AC" w:rsidRDefault="00CE26AC" w:rsidP="00BF60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E3458BA"/>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E6EA20C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6DCA68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4DCB44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400ED3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76D65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E22C7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22E064"/>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160F8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06A070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FC531D8"/>
    <w:multiLevelType w:val="hybridMultilevel"/>
    <w:tmpl w:val="74C402F4"/>
    <w:lvl w:ilvl="0" w:tplc="9DF06E36">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11551B03"/>
    <w:multiLevelType w:val="hybridMultilevel"/>
    <w:tmpl w:val="FCE0CAA0"/>
    <w:lvl w:ilvl="0" w:tplc="9A96FBD6">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12" w15:restartNumberingAfterBreak="0">
    <w:nsid w:val="1634744D"/>
    <w:multiLevelType w:val="multilevel"/>
    <w:tmpl w:val="C958E742"/>
    <w:lvl w:ilvl="0">
      <w:start w:val="1"/>
      <w:numFmt w:val="decimal"/>
      <w:lvlText w:val="%1."/>
      <w:lvlJc w:val="left"/>
      <w:pPr>
        <w:ind w:left="587" w:hanging="360"/>
      </w:pPr>
      <w:rPr>
        <w:rFonts w:hint="default"/>
      </w:rPr>
    </w:lvl>
    <w:lvl w:ilvl="1">
      <w:start w:val="1"/>
      <w:numFmt w:val="decimal"/>
      <w:isLgl/>
      <w:lvlText w:val="%1.%2"/>
      <w:lvlJc w:val="left"/>
      <w:pPr>
        <w:ind w:left="587" w:hanging="360"/>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947" w:hanging="72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307" w:hanging="108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1667" w:hanging="1440"/>
      </w:pPr>
      <w:rPr>
        <w:rFonts w:hint="default"/>
      </w:rPr>
    </w:lvl>
    <w:lvl w:ilvl="8">
      <w:start w:val="1"/>
      <w:numFmt w:val="decimal"/>
      <w:isLgl/>
      <w:lvlText w:val="%1.%2.%3.%4.%5.%6.%7.%8.%9"/>
      <w:lvlJc w:val="left"/>
      <w:pPr>
        <w:ind w:left="2027" w:hanging="1800"/>
      </w:pPr>
      <w:rPr>
        <w:rFonts w:hint="default"/>
      </w:rPr>
    </w:lvl>
  </w:abstractNum>
  <w:abstractNum w:abstractNumId="13" w15:restartNumberingAfterBreak="0">
    <w:nsid w:val="22363581"/>
    <w:multiLevelType w:val="multilevel"/>
    <w:tmpl w:val="8460F4F4"/>
    <w:lvl w:ilvl="0">
      <w:start w:val="1"/>
      <w:numFmt w:val="decimal"/>
      <w:lvlText w:val="%1."/>
      <w:lvlJc w:val="left"/>
      <w:pPr>
        <w:ind w:left="722" w:hanging="495"/>
      </w:pPr>
      <w:rPr>
        <w:rFonts w:hint="default"/>
      </w:rPr>
    </w:lvl>
    <w:lvl w:ilvl="1">
      <w:start w:val="3"/>
      <w:numFmt w:val="decimal"/>
      <w:isLgl/>
      <w:lvlText w:val="%1.%2"/>
      <w:lvlJc w:val="left"/>
      <w:pPr>
        <w:ind w:left="602" w:hanging="37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947" w:hanging="72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307" w:hanging="108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027" w:hanging="1800"/>
      </w:pPr>
      <w:rPr>
        <w:rFonts w:hint="default"/>
      </w:rPr>
    </w:lvl>
  </w:abstractNum>
  <w:abstractNum w:abstractNumId="14" w15:restartNumberingAfterBreak="0">
    <w:nsid w:val="274244F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5C77BC"/>
    <w:multiLevelType w:val="hybridMultilevel"/>
    <w:tmpl w:val="87A66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F66FF2"/>
    <w:multiLevelType w:val="hybridMultilevel"/>
    <w:tmpl w:val="F216F322"/>
    <w:lvl w:ilvl="0" w:tplc="008417F2">
      <w:start w:val="1"/>
      <w:numFmt w:val="upperLetter"/>
      <w:lvlText w:val="(%1)"/>
      <w:lvlJc w:val="left"/>
      <w:pPr>
        <w:ind w:left="632" w:hanging="360"/>
      </w:pPr>
      <w:rPr>
        <w:rFonts w:hint="default"/>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7" w15:restartNumberingAfterBreak="0">
    <w:nsid w:val="44E4250D"/>
    <w:multiLevelType w:val="hybridMultilevel"/>
    <w:tmpl w:val="A6DCB9B6"/>
    <w:lvl w:ilvl="0" w:tplc="2F2E52BE">
      <w:start w:val="1"/>
      <w:numFmt w:val="lowerRoman"/>
      <w:lvlText w:val="(%1)"/>
      <w:lvlJc w:val="left"/>
      <w:pPr>
        <w:ind w:left="947" w:hanging="72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18" w15:restartNumberingAfterBreak="0">
    <w:nsid w:val="4592277C"/>
    <w:multiLevelType w:val="hybridMultilevel"/>
    <w:tmpl w:val="B596B298"/>
    <w:lvl w:ilvl="0" w:tplc="0BE0FFB0">
      <w:start w:val="1"/>
      <w:numFmt w:val="decimal"/>
      <w:lvlText w:val="%1."/>
      <w:lvlJc w:val="left"/>
      <w:pPr>
        <w:ind w:left="677" w:hanging="45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19" w15:restartNumberingAfterBreak="0">
    <w:nsid w:val="53815454"/>
    <w:multiLevelType w:val="hybridMultilevel"/>
    <w:tmpl w:val="E73ED300"/>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20" w15:restartNumberingAfterBreak="0">
    <w:nsid w:val="56541582"/>
    <w:multiLevelType w:val="hybridMultilevel"/>
    <w:tmpl w:val="A76A3F98"/>
    <w:lvl w:ilvl="0" w:tplc="0C0A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D05612C"/>
    <w:multiLevelType w:val="hybridMultilevel"/>
    <w:tmpl w:val="4EF45434"/>
    <w:lvl w:ilvl="0" w:tplc="0C0A000F">
      <w:start w:val="1"/>
      <w:numFmt w:val="decimal"/>
      <w:lvlText w:val="%1."/>
      <w:lvlJc w:val="left"/>
      <w:pPr>
        <w:ind w:left="1860" w:hanging="360"/>
      </w:pPr>
    </w:lvl>
    <w:lvl w:ilvl="1" w:tplc="0C0A0019" w:tentative="1">
      <w:start w:val="1"/>
      <w:numFmt w:val="lowerLetter"/>
      <w:lvlText w:val="%2."/>
      <w:lvlJc w:val="left"/>
      <w:pPr>
        <w:ind w:left="2580" w:hanging="360"/>
      </w:pPr>
    </w:lvl>
    <w:lvl w:ilvl="2" w:tplc="0C0A001B" w:tentative="1">
      <w:start w:val="1"/>
      <w:numFmt w:val="lowerRoman"/>
      <w:lvlText w:val="%3."/>
      <w:lvlJc w:val="right"/>
      <w:pPr>
        <w:ind w:left="3300" w:hanging="180"/>
      </w:pPr>
    </w:lvl>
    <w:lvl w:ilvl="3" w:tplc="0C0A000F" w:tentative="1">
      <w:start w:val="1"/>
      <w:numFmt w:val="decimal"/>
      <w:lvlText w:val="%4."/>
      <w:lvlJc w:val="left"/>
      <w:pPr>
        <w:ind w:left="4020" w:hanging="360"/>
      </w:pPr>
    </w:lvl>
    <w:lvl w:ilvl="4" w:tplc="0C0A0019" w:tentative="1">
      <w:start w:val="1"/>
      <w:numFmt w:val="lowerLetter"/>
      <w:lvlText w:val="%5."/>
      <w:lvlJc w:val="left"/>
      <w:pPr>
        <w:ind w:left="4740" w:hanging="360"/>
      </w:pPr>
    </w:lvl>
    <w:lvl w:ilvl="5" w:tplc="0C0A001B" w:tentative="1">
      <w:start w:val="1"/>
      <w:numFmt w:val="lowerRoman"/>
      <w:lvlText w:val="%6."/>
      <w:lvlJc w:val="right"/>
      <w:pPr>
        <w:ind w:left="5460" w:hanging="180"/>
      </w:pPr>
    </w:lvl>
    <w:lvl w:ilvl="6" w:tplc="0C0A000F" w:tentative="1">
      <w:start w:val="1"/>
      <w:numFmt w:val="decimal"/>
      <w:lvlText w:val="%7."/>
      <w:lvlJc w:val="left"/>
      <w:pPr>
        <w:ind w:left="6180" w:hanging="360"/>
      </w:pPr>
    </w:lvl>
    <w:lvl w:ilvl="7" w:tplc="0C0A0019" w:tentative="1">
      <w:start w:val="1"/>
      <w:numFmt w:val="lowerLetter"/>
      <w:lvlText w:val="%8."/>
      <w:lvlJc w:val="left"/>
      <w:pPr>
        <w:ind w:left="6900" w:hanging="360"/>
      </w:pPr>
    </w:lvl>
    <w:lvl w:ilvl="8" w:tplc="0C0A001B" w:tentative="1">
      <w:start w:val="1"/>
      <w:numFmt w:val="lowerRoman"/>
      <w:lvlText w:val="%9."/>
      <w:lvlJc w:val="right"/>
      <w:pPr>
        <w:ind w:left="7620" w:hanging="180"/>
      </w:pPr>
    </w:lvl>
  </w:abstractNum>
  <w:abstractNum w:abstractNumId="22" w15:restartNumberingAfterBreak="0">
    <w:nsid w:val="5FB2727E"/>
    <w:multiLevelType w:val="hybridMultilevel"/>
    <w:tmpl w:val="37320010"/>
    <w:lvl w:ilvl="0" w:tplc="0C0A000F">
      <w:start w:val="1"/>
      <w:numFmt w:val="decimal"/>
      <w:lvlText w:val="%1."/>
      <w:lvlJc w:val="left"/>
      <w:pPr>
        <w:ind w:left="1710" w:hanging="360"/>
      </w:pPr>
    </w:lvl>
    <w:lvl w:ilvl="1" w:tplc="0C0A0019" w:tentative="1">
      <w:start w:val="1"/>
      <w:numFmt w:val="lowerLetter"/>
      <w:lvlText w:val="%2."/>
      <w:lvlJc w:val="left"/>
      <w:pPr>
        <w:ind w:left="2430" w:hanging="360"/>
      </w:pPr>
    </w:lvl>
    <w:lvl w:ilvl="2" w:tplc="0C0A001B" w:tentative="1">
      <w:start w:val="1"/>
      <w:numFmt w:val="lowerRoman"/>
      <w:lvlText w:val="%3."/>
      <w:lvlJc w:val="right"/>
      <w:pPr>
        <w:ind w:left="3150" w:hanging="180"/>
      </w:pPr>
    </w:lvl>
    <w:lvl w:ilvl="3" w:tplc="0C0A000F" w:tentative="1">
      <w:start w:val="1"/>
      <w:numFmt w:val="decimal"/>
      <w:lvlText w:val="%4."/>
      <w:lvlJc w:val="left"/>
      <w:pPr>
        <w:ind w:left="3870" w:hanging="360"/>
      </w:pPr>
    </w:lvl>
    <w:lvl w:ilvl="4" w:tplc="0C0A0019" w:tentative="1">
      <w:start w:val="1"/>
      <w:numFmt w:val="lowerLetter"/>
      <w:lvlText w:val="%5."/>
      <w:lvlJc w:val="left"/>
      <w:pPr>
        <w:ind w:left="4590" w:hanging="360"/>
      </w:pPr>
    </w:lvl>
    <w:lvl w:ilvl="5" w:tplc="0C0A001B" w:tentative="1">
      <w:start w:val="1"/>
      <w:numFmt w:val="lowerRoman"/>
      <w:lvlText w:val="%6."/>
      <w:lvlJc w:val="right"/>
      <w:pPr>
        <w:ind w:left="5310" w:hanging="180"/>
      </w:pPr>
    </w:lvl>
    <w:lvl w:ilvl="6" w:tplc="0C0A000F" w:tentative="1">
      <w:start w:val="1"/>
      <w:numFmt w:val="decimal"/>
      <w:lvlText w:val="%7."/>
      <w:lvlJc w:val="left"/>
      <w:pPr>
        <w:ind w:left="6030" w:hanging="360"/>
      </w:pPr>
    </w:lvl>
    <w:lvl w:ilvl="7" w:tplc="0C0A0019" w:tentative="1">
      <w:start w:val="1"/>
      <w:numFmt w:val="lowerLetter"/>
      <w:lvlText w:val="%8."/>
      <w:lvlJc w:val="left"/>
      <w:pPr>
        <w:ind w:left="6750" w:hanging="360"/>
      </w:pPr>
    </w:lvl>
    <w:lvl w:ilvl="8" w:tplc="0C0A001B" w:tentative="1">
      <w:start w:val="1"/>
      <w:numFmt w:val="lowerRoman"/>
      <w:lvlText w:val="%9."/>
      <w:lvlJc w:val="right"/>
      <w:pPr>
        <w:ind w:left="7470" w:hanging="180"/>
      </w:pPr>
    </w:lvl>
  </w:abstractNum>
  <w:abstractNum w:abstractNumId="23" w15:restartNumberingAfterBreak="0">
    <w:nsid w:val="64D9154C"/>
    <w:multiLevelType w:val="hybridMultilevel"/>
    <w:tmpl w:val="7BE80648"/>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4" w15:restartNumberingAfterBreak="0">
    <w:nsid w:val="73F958FA"/>
    <w:multiLevelType w:val="multilevel"/>
    <w:tmpl w:val="F830D8C0"/>
    <w:lvl w:ilvl="0">
      <w:start w:val="1"/>
      <w:numFmt w:val="decimal"/>
      <w:lvlText w:val="%1."/>
      <w:lvlJc w:val="left"/>
      <w:pPr>
        <w:ind w:left="587" w:hanging="360"/>
      </w:pPr>
      <w:rPr>
        <w:rFonts w:hint="default"/>
      </w:rPr>
    </w:lvl>
    <w:lvl w:ilvl="1">
      <w:start w:val="1"/>
      <w:numFmt w:val="decimal"/>
      <w:isLgl/>
      <w:lvlText w:val="%1.%2"/>
      <w:lvlJc w:val="left"/>
      <w:pPr>
        <w:ind w:left="947" w:hanging="360"/>
      </w:pPr>
      <w:rPr>
        <w:rFonts w:hint="default"/>
      </w:rPr>
    </w:lvl>
    <w:lvl w:ilvl="2">
      <w:start w:val="1"/>
      <w:numFmt w:val="decimal"/>
      <w:isLgl/>
      <w:lvlText w:val="%1.%2.%3"/>
      <w:lvlJc w:val="left"/>
      <w:pPr>
        <w:ind w:left="1667" w:hanging="720"/>
      </w:pPr>
      <w:rPr>
        <w:rFonts w:hint="default"/>
      </w:rPr>
    </w:lvl>
    <w:lvl w:ilvl="3">
      <w:start w:val="1"/>
      <w:numFmt w:val="decimal"/>
      <w:isLgl/>
      <w:lvlText w:val="%1.%2.%3.%4"/>
      <w:lvlJc w:val="left"/>
      <w:pPr>
        <w:ind w:left="2027" w:hanging="720"/>
      </w:pPr>
      <w:rPr>
        <w:rFonts w:hint="default"/>
      </w:rPr>
    </w:lvl>
    <w:lvl w:ilvl="4">
      <w:start w:val="1"/>
      <w:numFmt w:val="decimal"/>
      <w:isLgl/>
      <w:lvlText w:val="%1.%2.%3.%4.%5"/>
      <w:lvlJc w:val="left"/>
      <w:pPr>
        <w:ind w:left="2747" w:hanging="1080"/>
      </w:pPr>
      <w:rPr>
        <w:rFonts w:hint="default"/>
      </w:rPr>
    </w:lvl>
    <w:lvl w:ilvl="5">
      <w:start w:val="1"/>
      <w:numFmt w:val="decimal"/>
      <w:isLgl/>
      <w:lvlText w:val="%1.%2.%3.%4.%5.%6"/>
      <w:lvlJc w:val="left"/>
      <w:pPr>
        <w:ind w:left="3107" w:hanging="1080"/>
      </w:pPr>
      <w:rPr>
        <w:rFonts w:hint="default"/>
      </w:rPr>
    </w:lvl>
    <w:lvl w:ilvl="6">
      <w:start w:val="1"/>
      <w:numFmt w:val="decimal"/>
      <w:isLgl/>
      <w:lvlText w:val="%1.%2.%3.%4.%5.%6.%7"/>
      <w:lvlJc w:val="left"/>
      <w:pPr>
        <w:ind w:left="3827" w:hanging="1440"/>
      </w:pPr>
      <w:rPr>
        <w:rFonts w:hint="default"/>
      </w:rPr>
    </w:lvl>
    <w:lvl w:ilvl="7">
      <w:start w:val="1"/>
      <w:numFmt w:val="decimal"/>
      <w:isLgl/>
      <w:lvlText w:val="%1.%2.%3.%4.%5.%6.%7.%8"/>
      <w:lvlJc w:val="left"/>
      <w:pPr>
        <w:ind w:left="4187" w:hanging="1440"/>
      </w:pPr>
      <w:rPr>
        <w:rFonts w:hint="default"/>
      </w:rPr>
    </w:lvl>
    <w:lvl w:ilvl="8">
      <w:start w:val="1"/>
      <w:numFmt w:val="decimal"/>
      <w:isLgl/>
      <w:lvlText w:val="%1.%2.%3.%4.%5.%6.%7.%8.%9"/>
      <w:lvlJc w:val="left"/>
      <w:pPr>
        <w:ind w:left="4907" w:hanging="1800"/>
      </w:pPr>
      <w:rPr>
        <w:rFonts w:hint="default"/>
      </w:rPr>
    </w:lvl>
  </w:abstractNum>
  <w:abstractNum w:abstractNumId="25" w15:restartNumberingAfterBreak="0">
    <w:nsid w:val="77A30797"/>
    <w:multiLevelType w:val="hybridMultilevel"/>
    <w:tmpl w:val="489A9BAE"/>
    <w:lvl w:ilvl="0" w:tplc="9078C24A">
      <w:start w:val="1"/>
      <w:numFmt w:val="lowerRoman"/>
      <w:lvlText w:val="(%1)"/>
      <w:lvlJc w:val="left"/>
      <w:pPr>
        <w:ind w:left="947" w:hanging="72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num w:numId="1">
    <w:abstractNumId w:val="23"/>
  </w:num>
  <w:num w:numId="2">
    <w:abstractNumId w:val="21"/>
  </w:num>
  <w:num w:numId="3">
    <w:abstractNumId w:val="22"/>
  </w:num>
  <w:num w:numId="4">
    <w:abstractNumId w:val="15"/>
  </w:num>
  <w:num w:numId="5">
    <w:abstractNumId w:val="12"/>
  </w:num>
  <w:num w:numId="6">
    <w:abstractNumId w:val="19"/>
  </w:num>
  <w:num w:numId="7">
    <w:abstractNumId w:val="25"/>
  </w:num>
  <w:num w:numId="8">
    <w:abstractNumId w:val="24"/>
  </w:num>
  <w:num w:numId="9">
    <w:abstractNumId w:val="13"/>
  </w:num>
  <w:num w:numId="10">
    <w:abstractNumId w:val="17"/>
  </w:num>
  <w:num w:numId="11">
    <w:abstractNumId w:val="14"/>
  </w:num>
  <w:num w:numId="12">
    <w:abstractNumId w:val="20"/>
  </w:num>
  <w:num w:numId="13">
    <w:abstractNumId w:val="10"/>
  </w:num>
  <w:num w:numId="14">
    <w:abstractNumId w:val="11"/>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1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3MTUyNDI0NzO0NDdV0lEKTi0uzszPAykwrgUADWno3iwAAAA="/>
  </w:docVars>
  <w:rsids>
    <w:rsidRoot w:val="00B67B96"/>
    <w:rsid w:val="0000199C"/>
    <w:rsid w:val="000056BF"/>
    <w:rsid w:val="000072F3"/>
    <w:rsid w:val="00011676"/>
    <w:rsid w:val="00011AC4"/>
    <w:rsid w:val="000136BD"/>
    <w:rsid w:val="000156C8"/>
    <w:rsid w:val="00016FA2"/>
    <w:rsid w:val="000205AF"/>
    <w:rsid w:val="00022E66"/>
    <w:rsid w:val="00022F8C"/>
    <w:rsid w:val="00024FA6"/>
    <w:rsid w:val="000256AD"/>
    <w:rsid w:val="000273EA"/>
    <w:rsid w:val="000305EC"/>
    <w:rsid w:val="00031A74"/>
    <w:rsid w:val="0003331A"/>
    <w:rsid w:val="00034BA0"/>
    <w:rsid w:val="00036FEA"/>
    <w:rsid w:val="000410CC"/>
    <w:rsid w:val="0004170E"/>
    <w:rsid w:val="00044A46"/>
    <w:rsid w:val="00044F77"/>
    <w:rsid w:val="00045033"/>
    <w:rsid w:val="00055CBD"/>
    <w:rsid w:val="00055F79"/>
    <w:rsid w:val="0005746F"/>
    <w:rsid w:val="00057FFD"/>
    <w:rsid w:val="000612AF"/>
    <w:rsid w:val="00064A01"/>
    <w:rsid w:val="00072B04"/>
    <w:rsid w:val="000733BD"/>
    <w:rsid w:val="00077B20"/>
    <w:rsid w:val="00080359"/>
    <w:rsid w:val="00081491"/>
    <w:rsid w:val="00085A25"/>
    <w:rsid w:val="00087F52"/>
    <w:rsid w:val="000A07C6"/>
    <w:rsid w:val="000A1853"/>
    <w:rsid w:val="000A1861"/>
    <w:rsid w:val="000A2339"/>
    <w:rsid w:val="000A270A"/>
    <w:rsid w:val="000A362E"/>
    <w:rsid w:val="000A3CFF"/>
    <w:rsid w:val="000A4879"/>
    <w:rsid w:val="000B05A0"/>
    <w:rsid w:val="000B1A57"/>
    <w:rsid w:val="000B229E"/>
    <w:rsid w:val="000B243D"/>
    <w:rsid w:val="000B2F4A"/>
    <w:rsid w:val="000B4E05"/>
    <w:rsid w:val="000B54C8"/>
    <w:rsid w:val="000B5BEC"/>
    <w:rsid w:val="000B6DD7"/>
    <w:rsid w:val="000B7FD7"/>
    <w:rsid w:val="000C01E6"/>
    <w:rsid w:val="000C0B29"/>
    <w:rsid w:val="000C1D03"/>
    <w:rsid w:val="000C3344"/>
    <w:rsid w:val="000C5F2D"/>
    <w:rsid w:val="000D1BEC"/>
    <w:rsid w:val="000D2DAD"/>
    <w:rsid w:val="000D32AB"/>
    <w:rsid w:val="000D52B8"/>
    <w:rsid w:val="000D52E5"/>
    <w:rsid w:val="000D5747"/>
    <w:rsid w:val="000D5F92"/>
    <w:rsid w:val="000E210B"/>
    <w:rsid w:val="000E71D2"/>
    <w:rsid w:val="000F2304"/>
    <w:rsid w:val="000F36F3"/>
    <w:rsid w:val="000F4D4B"/>
    <w:rsid w:val="000F5D93"/>
    <w:rsid w:val="00101D80"/>
    <w:rsid w:val="00102881"/>
    <w:rsid w:val="001061D3"/>
    <w:rsid w:val="00110C6B"/>
    <w:rsid w:val="00111390"/>
    <w:rsid w:val="00117486"/>
    <w:rsid w:val="0012001F"/>
    <w:rsid w:val="00127047"/>
    <w:rsid w:val="001314B2"/>
    <w:rsid w:val="0013282F"/>
    <w:rsid w:val="001356F9"/>
    <w:rsid w:val="00142FDE"/>
    <w:rsid w:val="00143146"/>
    <w:rsid w:val="001477A4"/>
    <w:rsid w:val="001508C0"/>
    <w:rsid w:val="00156703"/>
    <w:rsid w:val="001570F1"/>
    <w:rsid w:val="00157E13"/>
    <w:rsid w:val="00157FF0"/>
    <w:rsid w:val="00161510"/>
    <w:rsid w:val="0016158E"/>
    <w:rsid w:val="001623A2"/>
    <w:rsid w:val="0016518F"/>
    <w:rsid w:val="001668EC"/>
    <w:rsid w:val="0017092F"/>
    <w:rsid w:val="001718C3"/>
    <w:rsid w:val="00173000"/>
    <w:rsid w:val="00174EAF"/>
    <w:rsid w:val="001811E8"/>
    <w:rsid w:val="00186AEE"/>
    <w:rsid w:val="00192ABF"/>
    <w:rsid w:val="00194FC2"/>
    <w:rsid w:val="001957EB"/>
    <w:rsid w:val="00195F66"/>
    <w:rsid w:val="001A06AD"/>
    <w:rsid w:val="001A1525"/>
    <w:rsid w:val="001A1DA7"/>
    <w:rsid w:val="001A1FD2"/>
    <w:rsid w:val="001A2B47"/>
    <w:rsid w:val="001A40D5"/>
    <w:rsid w:val="001A49B9"/>
    <w:rsid w:val="001A51A1"/>
    <w:rsid w:val="001A6C69"/>
    <w:rsid w:val="001B16D1"/>
    <w:rsid w:val="001B2D8D"/>
    <w:rsid w:val="001B5C21"/>
    <w:rsid w:val="001B737B"/>
    <w:rsid w:val="001C2BEB"/>
    <w:rsid w:val="001C4A4A"/>
    <w:rsid w:val="001C642C"/>
    <w:rsid w:val="001C7527"/>
    <w:rsid w:val="001D00AE"/>
    <w:rsid w:val="001D22EA"/>
    <w:rsid w:val="001D2A06"/>
    <w:rsid w:val="001D3029"/>
    <w:rsid w:val="001D7E57"/>
    <w:rsid w:val="001E2F31"/>
    <w:rsid w:val="001E3B40"/>
    <w:rsid w:val="001E74D2"/>
    <w:rsid w:val="001F0370"/>
    <w:rsid w:val="001F14AA"/>
    <w:rsid w:val="001F2E61"/>
    <w:rsid w:val="001F3880"/>
    <w:rsid w:val="001F4758"/>
    <w:rsid w:val="00201382"/>
    <w:rsid w:val="0020187D"/>
    <w:rsid w:val="00204AD8"/>
    <w:rsid w:val="00205F7C"/>
    <w:rsid w:val="0021084A"/>
    <w:rsid w:val="002123AD"/>
    <w:rsid w:val="0021241E"/>
    <w:rsid w:val="00212753"/>
    <w:rsid w:val="00215097"/>
    <w:rsid w:val="00221989"/>
    <w:rsid w:val="002230BA"/>
    <w:rsid w:val="00223B69"/>
    <w:rsid w:val="00226A70"/>
    <w:rsid w:val="0022713C"/>
    <w:rsid w:val="00232985"/>
    <w:rsid w:val="00240F31"/>
    <w:rsid w:val="00242BF8"/>
    <w:rsid w:val="00244E9D"/>
    <w:rsid w:val="00245C78"/>
    <w:rsid w:val="00247720"/>
    <w:rsid w:val="0025318F"/>
    <w:rsid w:val="002601A6"/>
    <w:rsid w:val="0026073A"/>
    <w:rsid w:val="00261134"/>
    <w:rsid w:val="00261AB3"/>
    <w:rsid w:val="00262799"/>
    <w:rsid w:val="00262A8B"/>
    <w:rsid w:val="00262B6E"/>
    <w:rsid w:val="00263387"/>
    <w:rsid w:val="00264254"/>
    <w:rsid w:val="00265B4B"/>
    <w:rsid w:val="0027142A"/>
    <w:rsid w:val="00271D8A"/>
    <w:rsid w:val="002722FC"/>
    <w:rsid w:val="00275B8A"/>
    <w:rsid w:val="00280BBD"/>
    <w:rsid w:val="00280C0A"/>
    <w:rsid w:val="00283DBE"/>
    <w:rsid w:val="00284AA9"/>
    <w:rsid w:val="0028618D"/>
    <w:rsid w:val="00286418"/>
    <w:rsid w:val="002926F0"/>
    <w:rsid w:val="00292BED"/>
    <w:rsid w:val="002937BB"/>
    <w:rsid w:val="002A046B"/>
    <w:rsid w:val="002A075B"/>
    <w:rsid w:val="002A38B1"/>
    <w:rsid w:val="002A5E62"/>
    <w:rsid w:val="002A7D5E"/>
    <w:rsid w:val="002B28AD"/>
    <w:rsid w:val="002B29C9"/>
    <w:rsid w:val="002B2B69"/>
    <w:rsid w:val="002B7A79"/>
    <w:rsid w:val="002C1C7F"/>
    <w:rsid w:val="002C2148"/>
    <w:rsid w:val="002C3B2C"/>
    <w:rsid w:val="002D079E"/>
    <w:rsid w:val="002D2F2A"/>
    <w:rsid w:val="002D464B"/>
    <w:rsid w:val="002D4CA0"/>
    <w:rsid w:val="002E2888"/>
    <w:rsid w:val="002E2BA7"/>
    <w:rsid w:val="002E7147"/>
    <w:rsid w:val="002F0841"/>
    <w:rsid w:val="002F2AF0"/>
    <w:rsid w:val="002F7C06"/>
    <w:rsid w:val="002F7C49"/>
    <w:rsid w:val="003037DC"/>
    <w:rsid w:val="00303A0E"/>
    <w:rsid w:val="003162E9"/>
    <w:rsid w:val="00316F6C"/>
    <w:rsid w:val="003171A8"/>
    <w:rsid w:val="00317688"/>
    <w:rsid w:val="00323BCD"/>
    <w:rsid w:val="00327E90"/>
    <w:rsid w:val="00330FDD"/>
    <w:rsid w:val="0033315F"/>
    <w:rsid w:val="003334F9"/>
    <w:rsid w:val="00336B5B"/>
    <w:rsid w:val="00337476"/>
    <w:rsid w:val="00337A23"/>
    <w:rsid w:val="00340157"/>
    <w:rsid w:val="00340CEB"/>
    <w:rsid w:val="003413C7"/>
    <w:rsid w:val="003428F4"/>
    <w:rsid w:val="0034430B"/>
    <w:rsid w:val="003459A4"/>
    <w:rsid w:val="00351288"/>
    <w:rsid w:val="00352C47"/>
    <w:rsid w:val="00354B5B"/>
    <w:rsid w:val="00354EBA"/>
    <w:rsid w:val="0035514A"/>
    <w:rsid w:val="00355791"/>
    <w:rsid w:val="00357625"/>
    <w:rsid w:val="003619A9"/>
    <w:rsid w:val="00362943"/>
    <w:rsid w:val="00363259"/>
    <w:rsid w:val="00363C7D"/>
    <w:rsid w:val="00365AF2"/>
    <w:rsid w:val="00370443"/>
    <w:rsid w:val="00371619"/>
    <w:rsid w:val="00380E3C"/>
    <w:rsid w:val="0038229A"/>
    <w:rsid w:val="00382C23"/>
    <w:rsid w:val="00384F73"/>
    <w:rsid w:val="00385382"/>
    <w:rsid w:val="00387084"/>
    <w:rsid w:val="003874C1"/>
    <w:rsid w:val="00387670"/>
    <w:rsid w:val="0038793B"/>
    <w:rsid w:val="003916B2"/>
    <w:rsid w:val="00392EED"/>
    <w:rsid w:val="003939CD"/>
    <w:rsid w:val="003978B6"/>
    <w:rsid w:val="003978F4"/>
    <w:rsid w:val="003A06D1"/>
    <w:rsid w:val="003A62CC"/>
    <w:rsid w:val="003A684E"/>
    <w:rsid w:val="003A7EB7"/>
    <w:rsid w:val="003B0BE2"/>
    <w:rsid w:val="003B14B5"/>
    <w:rsid w:val="003B1C3A"/>
    <w:rsid w:val="003B32DC"/>
    <w:rsid w:val="003B3D76"/>
    <w:rsid w:val="003B3FDE"/>
    <w:rsid w:val="003B498B"/>
    <w:rsid w:val="003B6602"/>
    <w:rsid w:val="003B6F19"/>
    <w:rsid w:val="003C131A"/>
    <w:rsid w:val="003C409E"/>
    <w:rsid w:val="003C4DCD"/>
    <w:rsid w:val="003C6482"/>
    <w:rsid w:val="003C7579"/>
    <w:rsid w:val="003D4E9E"/>
    <w:rsid w:val="003D55E8"/>
    <w:rsid w:val="003D634D"/>
    <w:rsid w:val="003D730E"/>
    <w:rsid w:val="003E11E4"/>
    <w:rsid w:val="003E42C0"/>
    <w:rsid w:val="003E500F"/>
    <w:rsid w:val="003E63CC"/>
    <w:rsid w:val="003E699A"/>
    <w:rsid w:val="003E6AE4"/>
    <w:rsid w:val="003E7108"/>
    <w:rsid w:val="003F1A61"/>
    <w:rsid w:val="003F27AE"/>
    <w:rsid w:val="003F2A41"/>
    <w:rsid w:val="003F2AF1"/>
    <w:rsid w:val="003F3239"/>
    <w:rsid w:val="003F35D8"/>
    <w:rsid w:val="003F5551"/>
    <w:rsid w:val="003F63F0"/>
    <w:rsid w:val="003F782A"/>
    <w:rsid w:val="00400F10"/>
    <w:rsid w:val="0040579E"/>
    <w:rsid w:val="00411C84"/>
    <w:rsid w:val="00412418"/>
    <w:rsid w:val="00412649"/>
    <w:rsid w:val="00413CF6"/>
    <w:rsid w:val="00420DF0"/>
    <w:rsid w:val="00421287"/>
    <w:rsid w:val="004215EF"/>
    <w:rsid w:val="00427BE0"/>
    <w:rsid w:val="004302C3"/>
    <w:rsid w:val="00431C0B"/>
    <w:rsid w:val="00432BB8"/>
    <w:rsid w:val="00433487"/>
    <w:rsid w:val="00434540"/>
    <w:rsid w:val="00434F60"/>
    <w:rsid w:val="00435D4E"/>
    <w:rsid w:val="00441DCA"/>
    <w:rsid w:val="00441DDB"/>
    <w:rsid w:val="00441DDC"/>
    <w:rsid w:val="004426A8"/>
    <w:rsid w:val="00445CDA"/>
    <w:rsid w:val="00450562"/>
    <w:rsid w:val="004536CD"/>
    <w:rsid w:val="004538C9"/>
    <w:rsid w:val="00455367"/>
    <w:rsid w:val="00456C70"/>
    <w:rsid w:val="0046472B"/>
    <w:rsid w:val="004653BA"/>
    <w:rsid w:val="00467D32"/>
    <w:rsid w:val="004712D1"/>
    <w:rsid w:val="004715E8"/>
    <w:rsid w:val="004723F8"/>
    <w:rsid w:val="00472B8D"/>
    <w:rsid w:val="0047546D"/>
    <w:rsid w:val="00475954"/>
    <w:rsid w:val="0047637E"/>
    <w:rsid w:val="00476EFA"/>
    <w:rsid w:val="00482BFC"/>
    <w:rsid w:val="004830C5"/>
    <w:rsid w:val="00485664"/>
    <w:rsid w:val="00485C1F"/>
    <w:rsid w:val="00485FFF"/>
    <w:rsid w:val="0048619E"/>
    <w:rsid w:val="00486854"/>
    <w:rsid w:val="004874D9"/>
    <w:rsid w:val="00487741"/>
    <w:rsid w:val="00487A40"/>
    <w:rsid w:val="00487AE2"/>
    <w:rsid w:val="00490660"/>
    <w:rsid w:val="00490967"/>
    <w:rsid w:val="00490AD7"/>
    <w:rsid w:val="00490FC5"/>
    <w:rsid w:val="00492128"/>
    <w:rsid w:val="00493110"/>
    <w:rsid w:val="00495CC7"/>
    <w:rsid w:val="004968E4"/>
    <w:rsid w:val="004976AD"/>
    <w:rsid w:val="004A030C"/>
    <w:rsid w:val="004A39A8"/>
    <w:rsid w:val="004A486F"/>
    <w:rsid w:val="004A6F0F"/>
    <w:rsid w:val="004B27BF"/>
    <w:rsid w:val="004B401D"/>
    <w:rsid w:val="004B7F13"/>
    <w:rsid w:val="004C2144"/>
    <w:rsid w:val="004C6363"/>
    <w:rsid w:val="004C6FCE"/>
    <w:rsid w:val="004D4E3E"/>
    <w:rsid w:val="004D540E"/>
    <w:rsid w:val="004D5CED"/>
    <w:rsid w:val="004D6011"/>
    <w:rsid w:val="004E60A3"/>
    <w:rsid w:val="004F0BF4"/>
    <w:rsid w:val="004F32AB"/>
    <w:rsid w:val="004F3A09"/>
    <w:rsid w:val="004F446F"/>
    <w:rsid w:val="004F6418"/>
    <w:rsid w:val="00500244"/>
    <w:rsid w:val="00500533"/>
    <w:rsid w:val="00501A26"/>
    <w:rsid w:val="005040BE"/>
    <w:rsid w:val="00506F33"/>
    <w:rsid w:val="005070FD"/>
    <w:rsid w:val="00507A5D"/>
    <w:rsid w:val="00507FB3"/>
    <w:rsid w:val="005106E8"/>
    <w:rsid w:val="00514534"/>
    <w:rsid w:val="0051567A"/>
    <w:rsid w:val="00516DEB"/>
    <w:rsid w:val="005207E0"/>
    <w:rsid w:val="0052125D"/>
    <w:rsid w:val="005246A7"/>
    <w:rsid w:val="00527C46"/>
    <w:rsid w:val="00530F5A"/>
    <w:rsid w:val="005334C7"/>
    <w:rsid w:val="00535424"/>
    <w:rsid w:val="00535CB3"/>
    <w:rsid w:val="00535EC3"/>
    <w:rsid w:val="00536B04"/>
    <w:rsid w:val="0054157A"/>
    <w:rsid w:val="005420A0"/>
    <w:rsid w:val="005449FB"/>
    <w:rsid w:val="00544C5D"/>
    <w:rsid w:val="00544C83"/>
    <w:rsid w:val="00545385"/>
    <w:rsid w:val="0054549B"/>
    <w:rsid w:val="00545A3D"/>
    <w:rsid w:val="00545E98"/>
    <w:rsid w:val="005522B2"/>
    <w:rsid w:val="005554BC"/>
    <w:rsid w:val="0056207A"/>
    <w:rsid w:val="005624EB"/>
    <w:rsid w:val="0056316D"/>
    <w:rsid w:val="00563E30"/>
    <w:rsid w:val="00564B92"/>
    <w:rsid w:val="005653D1"/>
    <w:rsid w:val="00565AED"/>
    <w:rsid w:val="00566E0C"/>
    <w:rsid w:val="005679C4"/>
    <w:rsid w:val="0057377C"/>
    <w:rsid w:val="005748DE"/>
    <w:rsid w:val="005750C4"/>
    <w:rsid w:val="00575F16"/>
    <w:rsid w:val="00580B56"/>
    <w:rsid w:val="00580BF9"/>
    <w:rsid w:val="005834C6"/>
    <w:rsid w:val="0058367B"/>
    <w:rsid w:val="00583D51"/>
    <w:rsid w:val="00585B33"/>
    <w:rsid w:val="0058640A"/>
    <w:rsid w:val="00586CA2"/>
    <w:rsid w:val="00586FFE"/>
    <w:rsid w:val="005911E6"/>
    <w:rsid w:val="00591946"/>
    <w:rsid w:val="005936BB"/>
    <w:rsid w:val="005A0A34"/>
    <w:rsid w:val="005A127D"/>
    <w:rsid w:val="005A20E0"/>
    <w:rsid w:val="005A5511"/>
    <w:rsid w:val="005A559A"/>
    <w:rsid w:val="005A7B78"/>
    <w:rsid w:val="005B0757"/>
    <w:rsid w:val="005B4241"/>
    <w:rsid w:val="005B4FE0"/>
    <w:rsid w:val="005B66AD"/>
    <w:rsid w:val="005C00E3"/>
    <w:rsid w:val="005C0326"/>
    <w:rsid w:val="005C039C"/>
    <w:rsid w:val="005C1870"/>
    <w:rsid w:val="005C2028"/>
    <w:rsid w:val="005C361A"/>
    <w:rsid w:val="005C63F0"/>
    <w:rsid w:val="005D013C"/>
    <w:rsid w:val="005D544A"/>
    <w:rsid w:val="005D5E6A"/>
    <w:rsid w:val="005D7168"/>
    <w:rsid w:val="005E3C36"/>
    <w:rsid w:val="005E3F05"/>
    <w:rsid w:val="005E4C31"/>
    <w:rsid w:val="005E7F02"/>
    <w:rsid w:val="005F14A1"/>
    <w:rsid w:val="005F1947"/>
    <w:rsid w:val="005F2AAD"/>
    <w:rsid w:val="005F3D49"/>
    <w:rsid w:val="005F55AB"/>
    <w:rsid w:val="005F5779"/>
    <w:rsid w:val="005F5B85"/>
    <w:rsid w:val="005F7219"/>
    <w:rsid w:val="00606EA1"/>
    <w:rsid w:val="00607B24"/>
    <w:rsid w:val="00607B70"/>
    <w:rsid w:val="00612A85"/>
    <w:rsid w:val="00615EDD"/>
    <w:rsid w:val="00615F11"/>
    <w:rsid w:val="00616B4F"/>
    <w:rsid w:val="00622498"/>
    <w:rsid w:val="00627B9F"/>
    <w:rsid w:val="00630AA4"/>
    <w:rsid w:val="0063148D"/>
    <w:rsid w:val="006347ED"/>
    <w:rsid w:val="0063595E"/>
    <w:rsid w:val="00635C8F"/>
    <w:rsid w:val="00640ACB"/>
    <w:rsid w:val="00640C86"/>
    <w:rsid w:val="00641113"/>
    <w:rsid w:val="00643217"/>
    <w:rsid w:val="006446B3"/>
    <w:rsid w:val="00645A7A"/>
    <w:rsid w:val="00646C95"/>
    <w:rsid w:val="00647315"/>
    <w:rsid w:val="00650649"/>
    <w:rsid w:val="0065366D"/>
    <w:rsid w:val="00654A9C"/>
    <w:rsid w:val="0065502F"/>
    <w:rsid w:val="00656858"/>
    <w:rsid w:val="00660057"/>
    <w:rsid w:val="0066198F"/>
    <w:rsid w:val="006705DF"/>
    <w:rsid w:val="00671274"/>
    <w:rsid w:val="00671BF2"/>
    <w:rsid w:val="00676CDF"/>
    <w:rsid w:val="006801DA"/>
    <w:rsid w:val="006804A6"/>
    <w:rsid w:val="00683566"/>
    <w:rsid w:val="006843D2"/>
    <w:rsid w:val="00686E68"/>
    <w:rsid w:val="00690059"/>
    <w:rsid w:val="00691EC3"/>
    <w:rsid w:val="00692675"/>
    <w:rsid w:val="00693E00"/>
    <w:rsid w:val="0069505C"/>
    <w:rsid w:val="00695705"/>
    <w:rsid w:val="00696732"/>
    <w:rsid w:val="006972DF"/>
    <w:rsid w:val="00697D1C"/>
    <w:rsid w:val="00697FAC"/>
    <w:rsid w:val="006A0731"/>
    <w:rsid w:val="006A1121"/>
    <w:rsid w:val="006A1863"/>
    <w:rsid w:val="006A1990"/>
    <w:rsid w:val="006A4D96"/>
    <w:rsid w:val="006B029B"/>
    <w:rsid w:val="006B0E58"/>
    <w:rsid w:val="006B2F33"/>
    <w:rsid w:val="006B428B"/>
    <w:rsid w:val="006B5759"/>
    <w:rsid w:val="006B628E"/>
    <w:rsid w:val="006B6D92"/>
    <w:rsid w:val="006B6E3F"/>
    <w:rsid w:val="006B7E4B"/>
    <w:rsid w:val="006C0654"/>
    <w:rsid w:val="006C0E28"/>
    <w:rsid w:val="006C2D7F"/>
    <w:rsid w:val="006C4162"/>
    <w:rsid w:val="006C59C4"/>
    <w:rsid w:val="006C6C92"/>
    <w:rsid w:val="006C796B"/>
    <w:rsid w:val="006C7FEA"/>
    <w:rsid w:val="006D56DE"/>
    <w:rsid w:val="006D7461"/>
    <w:rsid w:val="006D752C"/>
    <w:rsid w:val="006D7FB0"/>
    <w:rsid w:val="006E3989"/>
    <w:rsid w:val="006E51EE"/>
    <w:rsid w:val="006E5A18"/>
    <w:rsid w:val="006E5F79"/>
    <w:rsid w:val="006F2A50"/>
    <w:rsid w:val="00701558"/>
    <w:rsid w:val="00701771"/>
    <w:rsid w:val="00701AFA"/>
    <w:rsid w:val="0070227C"/>
    <w:rsid w:val="00705644"/>
    <w:rsid w:val="00705A2C"/>
    <w:rsid w:val="00706BCF"/>
    <w:rsid w:val="00713E14"/>
    <w:rsid w:val="00716625"/>
    <w:rsid w:val="00717DFC"/>
    <w:rsid w:val="007222CC"/>
    <w:rsid w:val="00731003"/>
    <w:rsid w:val="007316AF"/>
    <w:rsid w:val="00731E4C"/>
    <w:rsid w:val="007322DA"/>
    <w:rsid w:val="00732B41"/>
    <w:rsid w:val="00732E01"/>
    <w:rsid w:val="0073392A"/>
    <w:rsid w:val="00734B2A"/>
    <w:rsid w:val="0073707F"/>
    <w:rsid w:val="0073752D"/>
    <w:rsid w:val="0073776A"/>
    <w:rsid w:val="00740B3B"/>
    <w:rsid w:val="007445FD"/>
    <w:rsid w:val="00744BA2"/>
    <w:rsid w:val="00745209"/>
    <w:rsid w:val="00745D37"/>
    <w:rsid w:val="007513D6"/>
    <w:rsid w:val="00752C05"/>
    <w:rsid w:val="007540B7"/>
    <w:rsid w:val="00754103"/>
    <w:rsid w:val="007544FF"/>
    <w:rsid w:val="00755DB8"/>
    <w:rsid w:val="0075605D"/>
    <w:rsid w:val="0075643A"/>
    <w:rsid w:val="00763E1C"/>
    <w:rsid w:val="00764E5E"/>
    <w:rsid w:val="00771A90"/>
    <w:rsid w:val="007729E8"/>
    <w:rsid w:val="007730A0"/>
    <w:rsid w:val="0077331D"/>
    <w:rsid w:val="00773D15"/>
    <w:rsid w:val="00774192"/>
    <w:rsid w:val="00777A93"/>
    <w:rsid w:val="00782AD2"/>
    <w:rsid w:val="00794A01"/>
    <w:rsid w:val="00795B87"/>
    <w:rsid w:val="00797530"/>
    <w:rsid w:val="007A2D09"/>
    <w:rsid w:val="007A3149"/>
    <w:rsid w:val="007A3D4E"/>
    <w:rsid w:val="007A6788"/>
    <w:rsid w:val="007A6CE1"/>
    <w:rsid w:val="007A76E7"/>
    <w:rsid w:val="007B366C"/>
    <w:rsid w:val="007B455E"/>
    <w:rsid w:val="007B45FB"/>
    <w:rsid w:val="007B6FB9"/>
    <w:rsid w:val="007C07C8"/>
    <w:rsid w:val="007C2F67"/>
    <w:rsid w:val="007C42C3"/>
    <w:rsid w:val="007C4AB7"/>
    <w:rsid w:val="007C6C28"/>
    <w:rsid w:val="007D00E7"/>
    <w:rsid w:val="007D01C3"/>
    <w:rsid w:val="007D470F"/>
    <w:rsid w:val="007E235C"/>
    <w:rsid w:val="007E3B55"/>
    <w:rsid w:val="007E4F3F"/>
    <w:rsid w:val="007E528C"/>
    <w:rsid w:val="007E6BA0"/>
    <w:rsid w:val="007F4C12"/>
    <w:rsid w:val="007F60FE"/>
    <w:rsid w:val="00804415"/>
    <w:rsid w:val="00804B0D"/>
    <w:rsid w:val="00807252"/>
    <w:rsid w:val="00811129"/>
    <w:rsid w:val="008111F5"/>
    <w:rsid w:val="00812CEF"/>
    <w:rsid w:val="008157B8"/>
    <w:rsid w:val="00817F33"/>
    <w:rsid w:val="00821059"/>
    <w:rsid w:val="00821A4D"/>
    <w:rsid w:val="008226DE"/>
    <w:rsid w:val="00822BE1"/>
    <w:rsid w:val="0082526C"/>
    <w:rsid w:val="00825846"/>
    <w:rsid w:val="00830C07"/>
    <w:rsid w:val="008315AE"/>
    <w:rsid w:val="0083197F"/>
    <w:rsid w:val="008333C8"/>
    <w:rsid w:val="00835CA7"/>
    <w:rsid w:val="008439B6"/>
    <w:rsid w:val="00843DE3"/>
    <w:rsid w:val="00850056"/>
    <w:rsid w:val="00852CE7"/>
    <w:rsid w:val="00854F77"/>
    <w:rsid w:val="00855D0A"/>
    <w:rsid w:val="00857AFE"/>
    <w:rsid w:val="008622A7"/>
    <w:rsid w:val="00862CA1"/>
    <w:rsid w:val="00866FF7"/>
    <w:rsid w:val="008678C1"/>
    <w:rsid w:val="008732B5"/>
    <w:rsid w:val="0087589E"/>
    <w:rsid w:val="00882DC4"/>
    <w:rsid w:val="008831FF"/>
    <w:rsid w:val="00883BAE"/>
    <w:rsid w:val="008851EA"/>
    <w:rsid w:val="00890BE3"/>
    <w:rsid w:val="00892B56"/>
    <w:rsid w:val="008936AD"/>
    <w:rsid w:val="00894EF3"/>
    <w:rsid w:val="0089647F"/>
    <w:rsid w:val="008A001F"/>
    <w:rsid w:val="008A1615"/>
    <w:rsid w:val="008B2354"/>
    <w:rsid w:val="008B2D60"/>
    <w:rsid w:val="008B3356"/>
    <w:rsid w:val="008C05CD"/>
    <w:rsid w:val="008C6EB0"/>
    <w:rsid w:val="008D0C76"/>
    <w:rsid w:val="008D3DC5"/>
    <w:rsid w:val="008D418D"/>
    <w:rsid w:val="008D7168"/>
    <w:rsid w:val="008D7C89"/>
    <w:rsid w:val="008E2EC8"/>
    <w:rsid w:val="008E4F42"/>
    <w:rsid w:val="008E6BDD"/>
    <w:rsid w:val="008E770D"/>
    <w:rsid w:val="008F3C89"/>
    <w:rsid w:val="008F3E71"/>
    <w:rsid w:val="008F4E39"/>
    <w:rsid w:val="008F6E8E"/>
    <w:rsid w:val="008F783A"/>
    <w:rsid w:val="0090034F"/>
    <w:rsid w:val="00901D34"/>
    <w:rsid w:val="009044EA"/>
    <w:rsid w:val="0090596D"/>
    <w:rsid w:val="00906E17"/>
    <w:rsid w:val="009074AC"/>
    <w:rsid w:val="00910C30"/>
    <w:rsid w:val="0091563F"/>
    <w:rsid w:val="0091571A"/>
    <w:rsid w:val="00916048"/>
    <w:rsid w:val="009167AF"/>
    <w:rsid w:val="00917D69"/>
    <w:rsid w:val="00920C05"/>
    <w:rsid w:val="00923B13"/>
    <w:rsid w:val="0092515A"/>
    <w:rsid w:val="00926C64"/>
    <w:rsid w:val="00931E63"/>
    <w:rsid w:val="009321C6"/>
    <w:rsid w:val="00932537"/>
    <w:rsid w:val="009342E0"/>
    <w:rsid w:val="00934DB0"/>
    <w:rsid w:val="00936DA7"/>
    <w:rsid w:val="009407D0"/>
    <w:rsid w:val="00944C09"/>
    <w:rsid w:val="00947066"/>
    <w:rsid w:val="00947D97"/>
    <w:rsid w:val="00950516"/>
    <w:rsid w:val="009515DC"/>
    <w:rsid w:val="00952563"/>
    <w:rsid w:val="00952FC7"/>
    <w:rsid w:val="00954840"/>
    <w:rsid w:val="00954B1F"/>
    <w:rsid w:val="00954E5D"/>
    <w:rsid w:val="0095568A"/>
    <w:rsid w:val="00960597"/>
    <w:rsid w:val="009615C5"/>
    <w:rsid w:val="009626DD"/>
    <w:rsid w:val="009631F0"/>
    <w:rsid w:val="00972345"/>
    <w:rsid w:val="0097351C"/>
    <w:rsid w:val="00973F35"/>
    <w:rsid w:val="00974DBC"/>
    <w:rsid w:val="00974E8C"/>
    <w:rsid w:val="00975148"/>
    <w:rsid w:val="00975913"/>
    <w:rsid w:val="0097608F"/>
    <w:rsid w:val="009762AD"/>
    <w:rsid w:val="00977DF6"/>
    <w:rsid w:val="009812B7"/>
    <w:rsid w:val="00985ADC"/>
    <w:rsid w:val="009876AA"/>
    <w:rsid w:val="0099123B"/>
    <w:rsid w:val="00991668"/>
    <w:rsid w:val="009920D1"/>
    <w:rsid w:val="009926E3"/>
    <w:rsid w:val="00992D3A"/>
    <w:rsid w:val="00993C77"/>
    <w:rsid w:val="00995B53"/>
    <w:rsid w:val="00996BC6"/>
    <w:rsid w:val="009A0A6F"/>
    <w:rsid w:val="009A2933"/>
    <w:rsid w:val="009A37F3"/>
    <w:rsid w:val="009A5858"/>
    <w:rsid w:val="009A76A9"/>
    <w:rsid w:val="009B0269"/>
    <w:rsid w:val="009B5DC8"/>
    <w:rsid w:val="009B6476"/>
    <w:rsid w:val="009B6AA7"/>
    <w:rsid w:val="009B7275"/>
    <w:rsid w:val="009B7870"/>
    <w:rsid w:val="009C1984"/>
    <w:rsid w:val="009C2376"/>
    <w:rsid w:val="009C4E2D"/>
    <w:rsid w:val="009C5ADC"/>
    <w:rsid w:val="009C7B12"/>
    <w:rsid w:val="009D2236"/>
    <w:rsid w:val="009D2B23"/>
    <w:rsid w:val="009D2F9D"/>
    <w:rsid w:val="009D4F32"/>
    <w:rsid w:val="009D537E"/>
    <w:rsid w:val="009D7410"/>
    <w:rsid w:val="009E12BF"/>
    <w:rsid w:val="009E2A6C"/>
    <w:rsid w:val="009E3486"/>
    <w:rsid w:val="009E75DF"/>
    <w:rsid w:val="009F0E71"/>
    <w:rsid w:val="009F189D"/>
    <w:rsid w:val="009F4C7E"/>
    <w:rsid w:val="00A02738"/>
    <w:rsid w:val="00A06161"/>
    <w:rsid w:val="00A122F9"/>
    <w:rsid w:val="00A15923"/>
    <w:rsid w:val="00A179D0"/>
    <w:rsid w:val="00A17AC3"/>
    <w:rsid w:val="00A23643"/>
    <w:rsid w:val="00A24088"/>
    <w:rsid w:val="00A26562"/>
    <w:rsid w:val="00A30CC0"/>
    <w:rsid w:val="00A30F4F"/>
    <w:rsid w:val="00A31E7C"/>
    <w:rsid w:val="00A3284C"/>
    <w:rsid w:val="00A35F79"/>
    <w:rsid w:val="00A41680"/>
    <w:rsid w:val="00A41D40"/>
    <w:rsid w:val="00A4268F"/>
    <w:rsid w:val="00A43642"/>
    <w:rsid w:val="00A44E38"/>
    <w:rsid w:val="00A4596F"/>
    <w:rsid w:val="00A45C98"/>
    <w:rsid w:val="00A50FE8"/>
    <w:rsid w:val="00A52464"/>
    <w:rsid w:val="00A549B4"/>
    <w:rsid w:val="00A57093"/>
    <w:rsid w:val="00A57FBD"/>
    <w:rsid w:val="00A608E4"/>
    <w:rsid w:val="00A60F56"/>
    <w:rsid w:val="00A61226"/>
    <w:rsid w:val="00A61C52"/>
    <w:rsid w:val="00A637E4"/>
    <w:rsid w:val="00A649DB"/>
    <w:rsid w:val="00A65FD0"/>
    <w:rsid w:val="00A6624A"/>
    <w:rsid w:val="00A66806"/>
    <w:rsid w:val="00A6770D"/>
    <w:rsid w:val="00A70318"/>
    <w:rsid w:val="00A71556"/>
    <w:rsid w:val="00A71C16"/>
    <w:rsid w:val="00A73093"/>
    <w:rsid w:val="00A77307"/>
    <w:rsid w:val="00A77EF3"/>
    <w:rsid w:val="00A80042"/>
    <w:rsid w:val="00A80399"/>
    <w:rsid w:val="00A8304D"/>
    <w:rsid w:val="00A8664E"/>
    <w:rsid w:val="00A87383"/>
    <w:rsid w:val="00A9089B"/>
    <w:rsid w:val="00A908C2"/>
    <w:rsid w:val="00A91970"/>
    <w:rsid w:val="00A94ED6"/>
    <w:rsid w:val="00AA0734"/>
    <w:rsid w:val="00AA1217"/>
    <w:rsid w:val="00AA139C"/>
    <w:rsid w:val="00AA3037"/>
    <w:rsid w:val="00AA362B"/>
    <w:rsid w:val="00AA532E"/>
    <w:rsid w:val="00AA6780"/>
    <w:rsid w:val="00AB01B4"/>
    <w:rsid w:val="00AB1248"/>
    <w:rsid w:val="00AB254B"/>
    <w:rsid w:val="00AB4287"/>
    <w:rsid w:val="00AB53C8"/>
    <w:rsid w:val="00AB7D4F"/>
    <w:rsid w:val="00AC0F1B"/>
    <w:rsid w:val="00AC2288"/>
    <w:rsid w:val="00AC2368"/>
    <w:rsid w:val="00AC3017"/>
    <w:rsid w:val="00AC48AC"/>
    <w:rsid w:val="00AC4DFE"/>
    <w:rsid w:val="00AC4E75"/>
    <w:rsid w:val="00AC5198"/>
    <w:rsid w:val="00AC5845"/>
    <w:rsid w:val="00AC5CB0"/>
    <w:rsid w:val="00AC6A1B"/>
    <w:rsid w:val="00AC6FF5"/>
    <w:rsid w:val="00AD0876"/>
    <w:rsid w:val="00AD08DD"/>
    <w:rsid w:val="00AD419A"/>
    <w:rsid w:val="00AD735B"/>
    <w:rsid w:val="00AD76AD"/>
    <w:rsid w:val="00AD7F34"/>
    <w:rsid w:val="00AE1765"/>
    <w:rsid w:val="00AE42CC"/>
    <w:rsid w:val="00AE5786"/>
    <w:rsid w:val="00AF4ADC"/>
    <w:rsid w:val="00AF5917"/>
    <w:rsid w:val="00AF5F1E"/>
    <w:rsid w:val="00AF7F19"/>
    <w:rsid w:val="00B00D7C"/>
    <w:rsid w:val="00B0139D"/>
    <w:rsid w:val="00B022A2"/>
    <w:rsid w:val="00B03195"/>
    <w:rsid w:val="00B037EB"/>
    <w:rsid w:val="00B03A19"/>
    <w:rsid w:val="00B06021"/>
    <w:rsid w:val="00B067F5"/>
    <w:rsid w:val="00B068BC"/>
    <w:rsid w:val="00B10804"/>
    <w:rsid w:val="00B1410E"/>
    <w:rsid w:val="00B1412A"/>
    <w:rsid w:val="00B2098C"/>
    <w:rsid w:val="00B24059"/>
    <w:rsid w:val="00B271EF"/>
    <w:rsid w:val="00B2784F"/>
    <w:rsid w:val="00B317C3"/>
    <w:rsid w:val="00B335A7"/>
    <w:rsid w:val="00B337AB"/>
    <w:rsid w:val="00B343D8"/>
    <w:rsid w:val="00B40D87"/>
    <w:rsid w:val="00B474B0"/>
    <w:rsid w:val="00B51A23"/>
    <w:rsid w:val="00B535BA"/>
    <w:rsid w:val="00B6361A"/>
    <w:rsid w:val="00B63FC0"/>
    <w:rsid w:val="00B67954"/>
    <w:rsid w:val="00B67B96"/>
    <w:rsid w:val="00B713BA"/>
    <w:rsid w:val="00B756AE"/>
    <w:rsid w:val="00B77893"/>
    <w:rsid w:val="00B80347"/>
    <w:rsid w:val="00B80986"/>
    <w:rsid w:val="00B8129F"/>
    <w:rsid w:val="00B82BA4"/>
    <w:rsid w:val="00B86AD8"/>
    <w:rsid w:val="00B87404"/>
    <w:rsid w:val="00B9329B"/>
    <w:rsid w:val="00B9402F"/>
    <w:rsid w:val="00B9556E"/>
    <w:rsid w:val="00BA0128"/>
    <w:rsid w:val="00BA025F"/>
    <w:rsid w:val="00BA13CC"/>
    <w:rsid w:val="00BA4573"/>
    <w:rsid w:val="00BB224E"/>
    <w:rsid w:val="00BB2476"/>
    <w:rsid w:val="00BB4BD1"/>
    <w:rsid w:val="00BB4DEF"/>
    <w:rsid w:val="00BB63B7"/>
    <w:rsid w:val="00BB7607"/>
    <w:rsid w:val="00BC0FE3"/>
    <w:rsid w:val="00BC1B9C"/>
    <w:rsid w:val="00BC27C4"/>
    <w:rsid w:val="00BC2EA1"/>
    <w:rsid w:val="00BD403B"/>
    <w:rsid w:val="00BD50B5"/>
    <w:rsid w:val="00BD6408"/>
    <w:rsid w:val="00BD6428"/>
    <w:rsid w:val="00BE077E"/>
    <w:rsid w:val="00BE32AA"/>
    <w:rsid w:val="00BE3B4B"/>
    <w:rsid w:val="00BF02B9"/>
    <w:rsid w:val="00BF1BD0"/>
    <w:rsid w:val="00BF6049"/>
    <w:rsid w:val="00BF71AB"/>
    <w:rsid w:val="00C02887"/>
    <w:rsid w:val="00C036A6"/>
    <w:rsid w:val="00C07875"/>
    <w:rsid w:val="00C138BD"/>
    <w:rsid w:val="00C1501D"/>
    <w:rsid w:val="00C15E0B"/>
    <w:rsid w:val="00C16891"/>
    <w:rsid w:val="00C16BAD"/>
    <w:rsid w:val="00C173FE"/>
    <w:rsid w:val="00C20CC5"/>
    <w:rsid w:val="00C23F83"/>
    <w:rsid w:val="00C26100"/>
    <w:rsid w:val="00C2679F"/>
    <w:rsid w:val="00C274E9"/>
    <w:rsid w:val="00C303F5"/>
    <w:rsid w:val="00C327A6"/>
    <w:rsid w:val="00C338CA"/>
    <w:rsid w:val="00C34019"/>
    <w:rsid w:val="00C3596F"/>
    <w:rsid w:val="00C40BD4"/>
    <w:rsid w:val="00C42205"/>
    <w:rsid w:val="00C442C2"/>
    <w:rsid w:val="00C47D51"/>
    <w:rsid w:val="00C47F46"/>
    <w:rsid w:val="00C51A5E"/>
    <w:rsid w:val="00C533AC"/>
    <w:rsid w:val="00C55409"/>
    <w:rsid w:val="00C55E22"/>
    <w:rsid w:val="00C565ED"/>
    <w:rsid w:val="00C571AF"/>
    <w:rsid w:val="00C605B6"/>
    <w:rsid w:val="00C65561"/>
    <w:rsid w:val="00C6702C"/>
    <w:rsid w:val="00C70A73"/>
    <w:rsid w:val="00C71A3B"/>
    <w:rsid w:val="00C72AB9"/>
    <w:rsid w:val="00C72E23"/>
    <w:rsid w:val="00C75FE6"/>
    <w:rsid w:val="00C77F7D"/>
    <w:rsid w:val="00C86576"/>
    <w:rsid w:val="00C86C31"/>
    <w:rsid w:val="00C87C81"/>
    <w:rsid w:val="00C92082"/>
    <w:rsid w:val="00C9585B"/>
    <w:rsid w:val="00CA0E54"/>
    <w:rsid w:val="00CA2A02"/>
    <w:rsid w:val="00CA45D9"/>
    <w:rsid w:val="00CA7FAF"/>
    <w:rsid w:val="00CB52C6"/>
    <w:rsid w:val="00CC0FBE"/>
    <w:rsid w:val="00CC15B6"/>
    <w:rsid w:val="00CC224E"/>
    <w:rsid w:val="00CC49FC"/>
    <w:rsid w:val="00CC51CC"/>
    <w:rsid w:val="00CD2E0E"/>
    <w:rsid w:val="00CD410D"/>
    <w:rsid w:val="00CD5C48"/>
    <w:rsid w:val="00CD7476"/>
    <w:rsid w:val="00CE016C"/>
    <w:rsid w:val="00CE26AC"/>
    <w:rsid w:val="00CE323E"/>
    <w:rsid w:val="00CE5ECA"/>
    <w:rsid w:val="00CE6D40"/>
    <w:rsid w:val="00CE7278"/>
    <w:rsid w:val="00CF096F"/>
    <w:rsid w:val="00CF1D6B"/>
    <w:rsid w:val="00CF2648"/>
    <w:rsid w:val="00CF49D0"/>
    <w:rsid w:val="00CF4F30"/>
    <w:rsid w:val="00CF5E47"/>
    <w:rsid w:val="00CF6AD3"/>
    <w:rsid w:val="00D004F3"/>
    <w:rsid w:val="00D0305F"/>
    <w:rsid w:val="00D04139"/>
    <w:rsid w:val="00D04A4A"/>
    <w:rsid w:val="00D06622"/>
    <w:rsid w:val="00D10AB2"/>
    <w:rsid w:val="00D10D1D"/>
    <w:rsid w:val="00D13FF3"/>
    <w:rsid w:val="00D15A2B"/>
    <w:rsid w:val="00D21304"/>
    <w:rsid w:val="00D21ABF"/>
    <w:rsid w:val="00D21F5A"/>
    <w:rsid w:val="00D24F37"/>
    <w:rsid w:val="00D278CF"/>
    <w:rsid w:val="00D30656"/>
    <w:rsid w:val="00D30F22"/>
    <w:rsid w:val="00D3116D"/>
    <w:rsid w:val="00D34C97"/>
    <w:rsid w:val="00D36705"/>
    <w:rsid w:val="00D36E27"/>
    <w:rsid w:val="00D41587"/>
    <w:rsid w:val="00D41A63"/>
    <w:rsid w:val="00D4259B"/>
    <w:rsid w:val="00D42857"/>
    <w:rsid w:val="00D42E44"/>
    <w:rsid w:val="00D45401"/>
    <w:rsid w:val="00D45964"/>
    <w:rsid w:val="00D467FC"/>
    <w:rsid w:val="00D46A80"/>
    <w:rsid w:val="00D47FA0"/>
    <w:rsid w:val="00D50898"/>
    <w:rsid w:val="00D50DF0"/>
    <w:rsid w:val="00D5149E"/>
    <w:rsid w:val="00D556B0"/>
    <w:rsid w:val="00D62914"/>
    <w:rsid w:val="00D633F7"/>
    <w:rsid w:val="00D636EA"/>
    <w:rsid w:val="00D63974"/>
    <w:rsid w:val="00D63EFB"/>
    <w:rsid w:val="00D64DF7"/>
    <w:rsid w:val="00D64FAE"/>
    <w:rsid w:val="00D66ECC"/>
    <w:rsid w:val="00D67C5D"/>
    <w:rsid w:val="00D7025C"/>
    <w:rsid w:val="00D71744"/>
    <w:rsid w:val="00D74CE2"/>
    <w:rsid w:val="00D76106"/>
    <w:rsid w:val="00D8166E"/>
    <w:rsid w:val="00D82050"/>
    <w:rsid w:val="00D90C97"/>
    <w:rsid w:val="00D93098"/>
    <w:rsid w:val="00D93600"/>
    <w:rsid w:val="00D93E0C"/>
    <w:rsid w:val="00D940C4"/>
    <w:rsid w:val="00D9535C"/>
    <w:rsid w:val="00D95A76"/>
    <w:rsid w:val="00DA338B"/>
    <w:rsid w:val="00DA78C9"/>
    <w:rsid w:val="00DB35FC"/>
    <w:rsid w:val="00DB3FE7"/>
    <w:rsid w:val="00DB51C2"/>
    <w:rsid w:val="00DB5CDD"/>
    <w:rsid w:val="00DB68B7"/>
    <w:rsid w:val="00DB70CB"/>
    <w:rsid w:val="00DC53BE"/>
    <w:rsid w:val="00DC6DC6"/>
    <w:rsid w:val="00DD1743"/>
    <w:rsid w:val="00DD4531"/>
    <w:rsid w:val="00DD5890"/>
    <w:rsid w:val="00DD61AB"/>
    <w:rsid w:val="00DE103F"/>
    <w:rsid w:val="00DE467C"/>
    <w:rsid w:val="00DF348A"/>
    <w:rsid w:val="00DF60D1"/>
    <w:rsid w:val="00DF67D9"/>
    <w:rsid w:val="00DF6853"/>
    <w:rsid w:val="00DF69D0"/>
    <w:rsid w:val="00DF6B48"/>
    <w:rsid w:val="00E036A6"/>
    <w:rsid w:val="00E05A57"/>
    <w:rsid w:val="00E062FE"/>
    <w:rsid w:val="00E11F92"/>
    <w:rsid w:val="00E13F3E"/>
    <w:rsid w:val="00E15F72"/>
    <w:rsid w:val="00E1698D"/>
    <w:rsid w:val="00E210D8"/>
    <w:rsid w:val="00E21E0B"/>
    <w:rsid w:val="00E23E5F"/>
    <w:rsid w:val="00E27E70"/>
    <w:rsid w:val="00E30467"/>
    <w:rsid w:val="00E309CE"/>
    <w:rsid w:val="00E3137D"/>
    <w:rsid w:val="00E3245A"/>
    <w:rsid w:val="00E32E27"/>
    <w:rsid w:val="00E36177"/>
    <w:rsid w:val="00E40D3E"/>
    <w:rsid w:val="00E40FF9"/>
    <w:rsid w:val="00E41BC0"/>
    <w:rsid w:val="00E42086"/>
    <w:rsid w:val="00E43CF7"/>
    <w:rsid w:val="00E47165"/>
    <w:rsid w:val="00E474E2"/>
    <w:rsid w:val="00E50EE1"/>
    <w:rsid w:val="00E52DFB"/>
    <w:rsid w:val="00E568E4"/>
    <w:rsid w:val="00E5737B"/>
    <w:rsid w:val="00E57CDB"/>
    <w:rsid w:val="00E609D2"/>
    <w:rsid w:val="00E6160F"/>
    <w:rsid w:val="00E6413F"/>
    <w:rsid w:val="00E665A8"/>
    <w:rsid w:val="00E70024"/>
    <w:rsid w:val="00E7053E"/>
    <w:rsid w:val="00E73B1A"/>
    <w:rsid w:val="00E74C46"/>
    <w:rsid w:val="00E76490"/>
    <w:rsid w:val="00E77FE4"/>
    <w:rsid w:val="00E82A5F"/>
    <w:rsid w:val="00E82DF1"/>
    <w:rsid w:val="00E84378"/>
    <w:rsid w:val="00E86C91"/>
    <w:rsid w:val="00E87405"/>
    <w:rsid w:val="00E879ED"/>
    <w:rsid w:val="00E902F9"/>
    <w:rsid w:val="00E92B2A"/>
    <w:rsid w:val="00E93559"/>
    <w:rsid w:val="00E957C6"/>
    <w:rsid w:val="00E967E2"/>
    <w:rsid w:val="00EA18C4"/>
    <w:rsid w:val="00EA22D6"/>
    <w:rsid w:val="00EA2673"/>
    <w:rsid w:val="00EA29AB"/>
    <w:rsid w:val="00EA51CC"/>
    <w:rsid w:val="00EA622F"/>
    <w:rsid w:val="00EA74D0"/>
    <w:rsid w:val="00EA753B"/>
    <w:rsid w:val="00EB0972"/>
    <w:rsid w:val="00EB1327"/>
    <w:rsid w:val="00EC13EC"/>
    <w:rsid w:val="00EC1F18"/>
    <w:rsid w:val="00EC5D17"/>
    <w:rsid w:val="00ED25C4"/>
    <w:rsid w:val="00ED4F5F"/>
    <w:rsid w:val="00ED592C"/>
    <w:rsid w:val="00ED5FFD"/>
    <w:rsid w:val="00ED6EBF"/>
    <w:rsid w:val="00EE0936"/>
    <w:rsid w:val="00EE25F5"/>
    <w:rsid w:val="00EE61AA"/>
    <w:rsid w:val="00EE6AAF"/>
    <w:rsid w:val="00EF03DA"/>
    <w:rsid w:val="00EF276D"/>
    <w:rsid w:val="00EF2889"/>
    <w:rsid w:val="00EF583B"/>
    <w:rsid w:val="00F04744"/>
    <w:rsid w:val="00F10B4E"/>
    <w:rsid w:val="00F111F8"/>
    <w:rsid w:val="00F1204A"/>
    <w:rsid w:val="00F163BD"/>
    <w:rsid w:val="00F22E3C"/>
    <w:rsid w:val="00F30135"/>
    <w:rsid w:val="00F32928"/>
    <w:rsid w:val="00F35009"/>
    <w:rsid w:val="00F364C4"/>
    <w:rsid w:val="00F444DB"/>
    <w:rsid w:val="00F45D3A"/>
    <w:rsid w:val="00F462E5"/>
    <w:rsid w:val="00F50F9E"/>
    <w:rsid w:val="00F55ACA"/>
    <w:rsid w:val="00F5694D"/>
    <w:rsid w:val="00F62A00"/>
    <w:rsid w:val="00F63623"/>
    <w:rsid w:val="00F66F89"/>
    <w:rsid w:val="00F7005C"/>
    <w:rsid w:val="00F70A30"/>
    <w:rsid w:val="00F718BE"/>
    <w:rsid w:val="00F73B28"/>
    <w:rsid w:val="00F7484C"/>
    <w:rsid w:val="00F74E06"/>
    <w:rsid w:val="00F7575C"/>
    <w:rsid w:val="00F77C51"/>
    <w:rsid w:val="00F8047B"/>
    <w:rsid w:val="00F8054C"/>
    <w:rsid w:val="00F83054"/>
    <w:rsid w:val="00F90000"/>
    <w:rsid w:val="00F90D82"/>
    <w:rsid w:val="00F919F0"/>
    <w:rsid w:val="00F97115"/>
    <w:rsid w:val="00F9742D"/>
    <w:rsid w:val="00FA00C4"/>
    <w:rsid w:val="00FA3168"/>
    <w:rsid w:val="00FA591F"/>
    <w:rsid w:val="00FB2DED"/>
    <w:rsid w:val="00FB34CC"/>
    <w:rsid w:val="00FB3E0C"/>
    <w:rsid w:val="00FB7F63"/>
    <w:rsid w:val="00FC0C8C"/>
    <w:rsid w:val="00FC2F88"/>
    <w:rsid w:val="00FC3E55"/>
    <w:rsid w:val="00FC5220"/>
    <w:rsid w:val="00FC60D9"/>
    <w:rsid w:val="00FC682C"/>
    <w:rsid w:val="00FC7438"/>
    <w:rsid w:val="00FC7E0B"/>
    <w:rsid w:val="00FC7F73"/>
    <w:rsid w:val="00FD2278"/>
    <w:rsid w:val="00FD2372"/>
    <w:rsid w:val="00FD31BA"/>
    <w:rsid w:val="00FD5E39"/>
    <w:rsid w:val="00FD651D"/>
    <w:rsid w:val="00FE341D"/>
    <w:rsid w:val="00FE3C21"/>
    <w:rsid w:val="00FE46CD"/>
    <w:rsid w:val="00FE5803"/>
    <w:rsid w:val="00FE64CE"/>
    <w:rsid w:val="00FE7F7F"/>
    <w:rsid w:val="00FF0164"/>
    <w:rsid w:val="00FF0D36"/>
    <w:rsid w:val="00FF3872"/>
    <w:rsid w:val="00FF477A"/>
    <w:rsid w:val="00FF66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F7E6DCE-FA45-479C-A897-37D6042C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049"/>
    <w:pPr>
      <w:tabs>
        <w:tab w:val="left" w:pos="4785"/>
      </w:tabs>
      <w:spacing w:after="80"/>
      <w:ind w:firstLine="227"/>
      <w:jc w:val="both"/>
    </w:pPr>
    <w:rPr>
      <w:rFonts w:asciiTheme="majorHAnsi" w:hAnsiTheme="majorHAnsi"/>
      <w:sz w:val="20"/>
      <w:szCs w:val="20"/>
      <w:lang w:val="en-GB"/>
    </w:rPr>
  </w:style>
  <w:style w:type="paragraph" w:styleId="Ttulo1">
    <w:name w:val="heading 1"/>
    <w:basedOn w:val="Normal"/>
    <w:next w:val="Normal"/>
    <w:link w:val="Ttulo1Car"/>
    <w:uiPriority w:val="9"/>
    <w:qFormat/>
    <w:rsid w:val="003E7108"/>
    <w:pPr>
      <w:keepNext/>
      <w:keepLines/>
      <w:spacing w:after="120"/>
      <w:outlineLvl w:val="0"/>
    </w:pPr>
    <w:rPr>
      <w:rFonts w:eastAsiaTheme="majorEastAsia" w:cstheme="majorBidi"/>
      <w:b/>
      <w:bCs/>
      <w:sz w:val="24"/>
      <w:szCs w:val="28"/>
    </w:rPr>
  </w:style>
  <w:style w:type="paragraph" w:styleId="Ttulo2">
    <w:name w:val="heading 2"/>
    <w:basedOn w:val="Normal"/>
    <w:next w:val="Normal"/>
    <w:link w:val="Ttulo2Car"/>
    <w:uiPriority w:val="9"/>
    <w:unhideWhenUsed/>
    <w:qFormat/>
    <w:rsid w:val="007C6C28"/>
    <w:pPr>
      <w:keepNext/>
      <w:keepLines/>
      <w:spacing w:before="120" w:after="120"/>
      <w:outlineLvl w:val="1"/>
    </w:pPr>
    <w:rPr>
      <w:rFonts w:eastAsiaTheme="majorEastAsia" w:cstheme="majorBidi"/>
      <w:b/>
      <w:bCs/>
      <w:i/>
      <w:color w:val="000000" w:themeColor="text1"/>
      <w:sz w:val="24"/>
      <w:szCs w:val="26"/>
    </w:rPr>
  </w:style>
  <w:style w:type="paragraph" w:styleId="Ttulo3">
    <w:name w:val="heading 3"/>
    <w:basedOn w:val="Normal"/>
    <w:next w:val="Normal"/>
    <w:link w:val="Ttulo3Car"/>
    <w:uiPriority w:val="9"/>
    <w:unhideWhenUsed/>
    <w:qFormat/>
    <w:rsid w:val="007C6C28"/>
    <w:pPr>
      <w:keepNext/>
      <w:keepLines/>
      <w:spacing w:before="200" w:after="120"/>
      <w:outlineLvl w:val="2"/>
    </w:pPr>
    <w:rPr>
      <w:rFonts w:eastAsiaTheme="majorEastAsia" w:cstheme="majorBidi"/>
      <w:b/>
      <w:bCs/>
      <w:sz w:val="22"/>
      <w:u w:val="single"/>
    </w:rPr>
  </w:style>
  <w:style w:type="paragraph" w:styleId="Ttulo4">
    <w:name w:val="heading 4"/>
    <w:basedOn w:val="Normal"/>
    <w:next w:val="Normal"/>
    <w:link w:val="Ttulo4Car"/>
    <w:uiPriority w:val="9"/>
    <w:unhideWhenUsed/>
    <w:qFormat/>
    <w:rsid w:val="007C6C28"/>
    <w:pPr>
      <w:keepNext/>
      <w:keepLines/>
      <w:spacing w:before="120" w:after="60"/>
      <w:outlineLvl w:val="3"/>
    </w:pPr>
    <w:rPr>
      <w:rFonts w:eastAsiaTheme="majorEastAsia" w:cstheme="majorBidi"/>
      <w:b/>
      <w:bCs/>
      <w:i/>
      <w:iCs/>
    </w:rPr>
  </w:style>
  <w:style w:type="paragraph" w:styleId="Ttulo5">
    <w:name w:val="heading 5"/>
    <w:basedOn w:val="Normal"/>
    <w:next w:val="Normal"/>
    <w:link w:val="Ttulo5Car"/>
    <w:uiPriority w:val="9"/>
    <w:unhideWhenUsed/>
    <w:rsid w:val="0082526C"/>
    <w:pPr>
      <w:keepNext/>
      <w:keepLines/>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rsid w:val="0082526C"/>
    <w:pPr>
      <w:keepNext/>
      <w:keepLines/>
      <w:spacing w:before="200" w:after="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82526C"/>
    <w:pPr>
      <w:keepNext/>
      <w:keepLines/>
      <w:spacing w:before="200" w:after="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82526C"/>
    <w:pPr>
      <w:keepNext/>
      <w:keepLines/>
      <w:spacing w:before="200" w:after="0"/>
      <w:outlineLvl w:val="7"/>
    </w:pPr>
    <w:rPr>
      <w:rFonts w:eastAsiaTheme="majorEastAsia" w:cstheme="majorBidi"/>
      <w:color w:val="404040" w:themeColor="text1" w:themeTint="BF"/>
    </w:rPr>
  </w:style>
  <w:style w:type="paragraph" w:styleId="Ttulo9">
    <w:name w:val="heading 9"/>
    <w:basedOn w:val="Normal"/>
    <w:next w:val="Normal"/>
    <w:link w:val="Ttulo9Car"/>
    <w:uiPriority w:val="9"/>
    <w:semiHidden/>
    <w:unhideWhenUsed/>
    <w:qFormat/>
    <w:rsid w:val="0082526C"/>
    <w:pPr>
      <w:keepNext/>
      <w:keepLines/>
      <w:spacing w:before="200" w:after="0"/>
      <w:outlineLvl w:val="8"/>
    </w:pPr>
    <w:rPr>
      <w:rFonts w:eastAsiaTheme="majorEastAsia"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34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487"/>
    <w:rPr>
      <w:rFonts w:ascii="Tahoma" w:hAnsi="Tahoma" w:cs="Tahoma"/>
      <w:sz w:val="16"/>
      <w:szCs w:val="16"/>
    </w:rPr>
  </w:style>
  <w:style w:type="paragraph" w:styleId="Prrafodelista">
    <w:name w:val="List Paragraph"/>
    <w:basedOn w:val="Normal"/>
    <w:uiPriority w:val="34"/>
    <w:rsid w:val="00975913"/>
    <w:pPr>
      <w:ind w:left="720"/>
      <w:contextualSpacing/>
    </w:pPr>
  </w:style>
  <w:style w:type="character" w:customStyle="1" w:styleId="apple-converted-space">
    <w:name w:val="apple-converted-space"/>
    <w:basedOn w:val="Fuentedeprrafopredeter"/>
    <w:rsid w:val="00363259"/>
  </w:style>
  <w:style w:type="paragraph" w:styleId="Encabezado">
    <w:name w:val="header"/>
    <w:basedOn w:val="Normal"/>
    <w:link w:val="EncabezadoCar"/>
    <w:uiPriority w:val="99"/>
    <w:unhideWhenUsed/>
    <w:rsid w:val="000F23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2304"/>
  </w:style>
  <w:style w:type="paragraph" w:styleId="Piedepgina">
    <w:name w:val="footer"/>
    <w:basedOn w:val="Normal"/>
    <w:link w:val="PiedepginaCar"/>
    <w:uiPriority w:val="99"/>
    <w:unhideWhenUsed/>
    <w:rsid w:val="000F23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2304"/>
  </w:style>
  <w:style w:type="paragraph" w:styleId="Descripcin">
    <w:name w:val="caption"/>
    <w:basedOn w:val="Normal"/>
    <w:next w:val="Normal"/>
    <w:autoRedefine/>
    <w:uiPriority w:val="35"/>
    <w:unhideWhenUsed/>
    <w:rsid w:val="00536B04"/>
    <w:pPr>
      <w:tabs>
        <w:tab w:val="left" w:pos="673"/>
        <w:tab w:val="left" w:pos="7563"/>
        <w:tab w:val="left" w:pos="9390"/>
      </w:tabs>
      <w:spacing w:after="0" w:line="240" w:lineRule="auto"/>
      <w:ind w:right="284" w:firstLine="0"/>
      <w:contextualSpacing/>
    </w:pPr>
    <w:rPr>
      <w:b/>
      <w:bCs/>
      <w:color w:val="000000" w:themeColor="text1"/>
      <w:sz w:val="16"/>
      <w:szCs w:val="18"/>
    </w:rPr>
  </w:style>
  <w:style w:type="character" w:customStyle="1" w:styleId="Ttulo1Car">
    <w:name w:val="Título 1 Car"/>
    <w:basedOn w:val="Fuentedeprrafopredeter"/>
    <w:link w:val="Ttulo1"/>
    <w:uiPriority w:val="9"/>
    <w:rsid w:val="003E7108"/>
    <w:rPr>
      <w:rFonts w:asciiTheme="majorHAnsi" w:eastAsiaTheme="majorEastAsia" w:hAnsiTheme="majorHAnsi" w:cstheme="majorBidi"/>
      <w:b/>
      <w:bCs/>
      <w:sz w:val="24"/>
      <w:szCs w:val="28"/>
      <w:lang w:val="en-GB"/>
    </w:rPr>
  </w:style>
  <w:style w:type="paragraph" w:styleId="NormalWeb">
    <w:name w:val="Normal (Web)"/>
    <w:basedOn w:val="Normal"/>
    <w:uiPriority w:val="99"/>
    <w:semiHidden/>
    <w:unhideWhenUsed/>
    <w:rsid w:val="00FD2372"/>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aconcuadrcula">
    <w:name w:val="Table Grid"/>
    <w:basedOn w:val="Tablanormal"/>
    <w:uiPriority w:val="59"/>
    <w:rsid w:val="00E82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licacinfigura">
    <w:name w:val="Explicación figura"/>
    <w:basedOn w:val="Descripcin"/>
    <w:link w:val="ExplicacinfiguraCar"/>
    <w:qFormat/>
    <w:rsid w:val="005748DE"/>
    <w:pPr>
      <w:ind w:left="284"/>
      <w:mirrorIndents/>
    </w:pPr>
  </w:style>
  <w:style w:type="character" w:customStyle="1" w:styleId="ExplicacinfiguraCar">
    <w:name w:val="Explicación figura Car"/>
    <w:basedOn w:val="Fuentedeprrafopredeter"/>
    <w:link w:val="Explicacinfigura"/>
    <w:rsid w:val="005748DE"/>
    <w:rPr>
      <w:rFonts w:asciiTheme="majorHAnsi" w:hAnsiTheme="majorHAnsi"/>
      <w:b/>
      <w:bCs/>
      <w:color w:val="000000" w:themeColor="text1"/>
      <w:sz w:val="16"/>
      <w:szCs w:val="18"/>
      <w:lang w:val="en-GB"/>
    </w:rPr>
  </w:style>
  <w:style w:type="character" w:customStyle="1" w:styleId="Ttulo2Car">
    <w:name w:val="Título 2 Car"/>
    <w:basedOn w:val="Fuentedeprrafopredeter"/>
    <w:link w:val="Ttulo2"/>
    <w:uiPriority w:val="9"/>
    <w:rsid w:val="007C6C28"/>
    <w:rPr>
      <w:rFonts w:asciiTheme="majorHAnsi" w:eastAsiaTheme="majorEastAsia" w:hAnsiTheme="majorHAnsi" w:cstheme="majorBidi"/>
      <w:b/>
      <w:bCs/>
      <w:i/>
      <w:color w:val="000000" w:themeColor="text1"/>
      <w:sz w:val="24"/>
      <w:szCs w:val="26"/>
      <w:lang w:val="en-GB"/>
    </w:rPr>
  </w:style>
  <w:style w:type="paragraph" w:styleId="TtuloTDC">
    <w:name w:val="TOC Heading"/>
    <w:basedOn w:val="Ttulo1"/>
    <w:next w:val="Normal"/>
    <w:uiPriority w:val="39"/>
    <w:unhideWhenUsed/>
    <w:rsid w:val="008678C1"/>
    <w:pPr>
      <w:tabs>
        <w:tab w:val="clear" w:pos="4785"/>
      </w:tabs>
      <w:spacing w:before="480"/>
      <w:ind w:firstLine="0"/>
      <w:jc w:val="left"/>
      <w:outlineLvl w:val="9"/>
    </w:pPr>
    <w:rPr>
      <w:color w:val="365F91" w:themeColor="accent1" w:themeShade="BF"/>
      <w:sz w:val="28"/>
      <w:lang w:eastAsia="en-GB"/>
    </w:rPr>
  </w:style>
  <w:style w:type="paragraph" w:styleId="TDC1">
    <w:name w:val="toc 1"/>
    <w:basedOn w:val="Normal"/>
    <w:next w:val="Normal"/>
    <w:autoRedefine/>
    <w:uiPriority w:val="39"/>
    <w:unhideWhenUsed/>
    <w:rsid w:val="006A1863"/>
    <w:pPr>
      <w:tabs>
        <w:tab w:val="clear" w:pos="4785"/>
      </w:tabs>
      <w:spacing w:before="120" w:after="120"/>
      <w:jc w:val="left"/>
    </w:pPr>
    <w:rPr>
      <w:b/>
      <w:bCs/>
      <w:caps/>
    </w:rPr>
  </w:style>
  <w:style w:type="paragraph" w:styleId="TDC2">
    <w:name w:val="toc 2"/>
    <w:basedOn w:val="Normal"/>
    <w:next w:val="Normal"/>
    <w:autoRedefine/>
    <w:uiPriority w:val="39"/>
    <w:unhideWhenUsed/>
    <w:rsid w:val="006A1863"/>
    <w:pPr>
      <w:tabs>
        <w:tab w:val="clear" w:pos="4785"/>
      </w:tabs>
      <w:spacing w:after="0"/>
      <w:ind w:left="200"/>
      <w:jc w:val="left"/>
    </w:pPr>
    <w:rPr>
      <w:smallCaps/>
    </w:rPr>
  </w:style>
  <w:style w:type="character" w:styleId="Hipervnculo">
    <w:name w:val="Hyperlink"/>
    <w:basedOn w:val="Fuentedeprrafopredeter"/>
    <w:uiPriority w:val="99"/>
    <w:unhideWhenUsed/>
    <w:rsid w:val="008678C1"/>
    <w:rPr>
      <w:color w:val="0000FF" w:themeColor="hyperlink"/>
      <w:u w:val="single"/>
    </w:rPr>
  </w:style>
  <w:style w:type="character" w:customStyle="1" w:styleId="Ttulo3Car">
    <w:name w:val="Título 3 Car"/>
    <w:basedOn w:val="Fuentedeprrafopredeter"/>
    <w:link w:val="Ttulo3"/>
    <w:uiPriority w:val="9"/>
    <w:rsid w:val="007C6C28"/>
    <w:rPr>
      <w:rFonts w:asciiTheme="majorHAnsi" w:eastAsiaTheme="majorEastAsia" w:hAnsiTheme="majorHAnsi" w:cstheme="majorBidi"/>
      <w:b/>
      <w:bCs/>
      <w:szCs w:val="20"/>
      <w:u w:val="single"/>
      <w:lang w:val="en-GB"/>
    </w:rPr>
  </w:style>
  <w:style w:type="character" w:customStyle="1" w:styleId="Ttulo4Car">
    <w:name w:val="Título 4 Car"/>
    <w:basedOn w:val="Fuentedeprrafopredeter"/>
    <w:link w:val="Ttulo4"/>
    <w:uiPriority w:val="9"/>
    <w:rsid w:val="007C6C28"/>
    <w:rPr>
      <w:rFonts w:asciiTheme="majorHAnsi" w:eastAsiaTheme="majorEastAsia" w:hAnsiTheme="majorHAnsi" w:cstheme="majorBidi"/>
      <w:b/>
      <w:bCs/>
      <w:i/>
      <w:iCs/>
      <w:sz w:val="20"/>
      <w:szCs w:val="20"/>
      <w:lang w:val="en-GB"/>
    </w:rPr>
  </w:style>
  <w:style w:type="paragraph" w:styleId="TDC3">
    <w:name w:val="toc 3"/>
    <w:basedOn w:val="Normal"/>
    <w:next w:val="Normal"/>
    <w:autoRedefine/>
    <w:uiPriority w:val="39"/>
    <w:unhideWhenUsed/>
    <w:rsid w:val="006A1863"/>
    <w:pPr>
      <w:tabs>
        <w:tab w:val="clear" w:pos="4785"/>
      </w:tabs>
      <w:spacing w:after="0"/>
      <w:ind w:left="400"/>
      <w:jc w:val="left"/>
    </w:pPr>
    <w:rPr>
      <w:i/>
      <w:iCs/>
      <w:sz w:val="18"/>
    </w:rPr>
  </w:style>
  <w:style w:type="paragraph" w:styleId="TDC4">
    <w:name w:val="toc 4"/>
    <w:basedOn w:val="Normal"/>
    <w:next w:val="Normal"/>
    <w:autoRedefine/>
    <w:uiPriority w:val="39"/>
    <w:unhideWhenUsed/>
    <w:rsid w:val="006A1863"/>
    <w:pPr>
      <w:tabs>
        <w:tab w:val="clear" w:pos="4785"/>
      </w:tabs>
      <w:spacing w:after="0"/>
      <w:ind w:left="600"/>
      <w:jc w:val="left"/>
    </w:pPr>
    <w:rPr>
      <w:sz w:val="16"/>
      <w:szCs w:val="18"/>
    </w:rPr>
  </w:style>
  <w:style w:type="paragraph" w:styleId="TDC8">
    <w:name w:val="toc 8"/>
    <w:basedOn w:val="Normal"/>
    <w:next w:val="Normal"/>
    <w:autoRedefine/>
    <w:uiPriority w:val="39"/>
    <w:unhideWhenUsed/>
    <w:rsid w:val="006A1863"/>
    <w:pPr>
      <w:tabs>
        <w:tab w:val="clear" w:pos="4785"/>
      </w:tabs>
      <w:spacing w:after="0"/>
      <w:ind w:left="1400"/>
      <w:jc w:val="left"/>
    </w:pPr>
    <w:rPr>
      <w:sz w:val="16"/>
      <w:szCs w:val="18"/>
    </w:rPr>
  </w:style>
  <w:style w:type="paragraph" w:styleId="TDC6">
    <w:name w:val="toc 6"/>
    <w:basedOn w:val="Normal"/>
    <w:next w:val="Normal"/>
    <w:autoRedefine/>
    <w:uiPriority w:val="39"/>
    <w:unhideWhenUsed/>
    <w:rsid w:val="006A1863"/>
    <w:pPr>
      <w:tabs>
        <w:tab w:val="clear" w:pos="4785"/>
      </w:tabs>
      <w:spacing w:after="0"/>
      <w:ind w:left="1000"/>
      <w:jc w:val="left"/>
    </w:pPr>
    <w:rPr>
      <w:sz w:val="16"/>
      <w:szCs w:val="18"/>
    </w:rPr>
  </w:style>
  <w:style w:type="paragraph" w:styleId="TDC5">
    <w:name w:val="toc 5"/>
    <w:basedOn w:val="Normal"/>
    <w:next w:val="Normal"/>
    <w:autoRedefine/>
    <w:uiPriority w:val="39"/>
    <w:unhideWhenUsed/>
    <w:rsid w:val="006A1863"/>
    <w:pPr>
      <w:tabs>
        <w:tab w:val="clear" w:pos="4785"/>
      </w:tabs>
      <w:spacing w:after="0"/>
      <w:ind w:left="800"/>
      <w:jc w:val="left"/>
    </w:pPr>
    <w:rPr>
      <w:sz w:val="16"/>
      <w:szCs w:val="18"/>
    </w:rPr>
  </w:style>
  <w:style w:type="paragraph" w:styleId="TDC7">
    <w:name w:val="toc 7"/>
    <w:basedOn w:val="Normal"/>
    <w:next w:val="Normal"/>
    <w:autoRedefine/>
    <w:uiPriority w:val="39"/>
    <w:unhideWhenUsed/>
    <w:rsid w:val="006A1863"/>
    <w:pPr>
      <w:tabs>
        <w:tab w:val="clear" w:pos="4785"/>
      </w:tabs>
      <w:spacing w:after="0"/>
      <w:ind w:left="1200"/>
      <w:jc w:val="left"/>
    </w:pPr>
    <w:rPr>
      <w:sz w:val="16"/>
      <w:szCs w:val="18"/>
    </w:rPr>
  </w:style>
  <w:style w:type="paragraph" w:styleId="TDC9">
    <w:name w:val="toc 9"/>
    <w:basedOn w:val="Normal"/>
    <w:next w:val="Normal"/>
    <w:autoRedefine/>
    <w:uiPriority w:val="39"/>
    <w:unhideWhenUsed/>
    <w:rsid w:val="006A1863"/>
    <w:pPr>
      <w:tabs>
        <w:tab w:val="clear" w:pos="4785"/>
      </w:tabs>
      <w:spacing w:after="0"/>
      <w:ind w:left="1600"/>
      <w:jc w:val="left"/>
    </w:pPr>
    <w:rPr>
      <w:sz w:val="16"/>
      <w:szCs w:val="18"/>
    </w:rPr>
  </w:style>
  <w:style w:type="paragraph" w:styleId="Textocomentario">
    <w:name w:val="annotation text"/>
    <w:basedOn w:val="Normal"/>
    <w:link w:val="TextocomentarioCar"/>
    <w:uiPriority w:val="99"/>
    <w:semiHidden/>
    <w:unhideWhenUsed/>
    <w:rsid w:val="0082526C"/>
    <w:pPr>
      <w:spacing w:line="240" w:lineRule="auto"/>
    </w:pPr>
  </w:style>
  <w:style w:type="character" w:customStyle="1" w:styleId="TextocomentarioCar">
    <w:name w:val="Texto comentario Car"/>
    <w:basedOn w:val="Fuentedeprrafopredeter"/>
    <w:link w:val="Textocomentario"/>
    <w:uiPriority w:val="99"/>
    <w:semiHidden/>
    <w:rsid w:val="0082526C"/>
    <w:rPr>
      <w:rFonts w:asciiTheme="majorHAnsi" w:hAnsiTheme="majorHAnsi"/>
      <w:sz w:val="20"/>
      <w:szCs w:val="20"/>
      <w:lang w:val="en-GB"/>
    </w:rPr>
  </w:style>
  <w:style w:type="paragraph" w:styleId="Asuntodelcomentario">
    <w:name w:val="annotation subject"/>
    <w:basedOn w:val="Textocomentario"/>
    <w:next w:val="Textocomentario"/>
    <w:link w:val="AsuntodelcomentarioCar"/>
    <w:uiPriority w:val="99"/>
    <w:semiHidden/>
    <w:unhideWhenUsed/>
    <w:rsid w:val="0082526C"/>
    <w:rPr>
      <w:b/>
      <w:bCs/>
    </w:rPr>
  </w:style>
  <w:style w:type="character" w:customStyle="1" w:styleId="AsuntodelcomentarioCar">
    <w:name w:val="Asunto del comentario Car"/>
    <w:basedOn w:val="TextocomentarioCar"/>
    <w:link w:val="Asuntodelcomentario"/>
    <w:uiPriority w:val="99"/>
    <w:semiHidden/>
    <w:rsid w:val="0082526C"/>
    <w:rPr>
      <w:rFonts w:asciiTheme="majorHAnsi" w:hAnsiTheme="majorHAnsi"/>
      <w:b/>
      <w:bCs/>
      <w:sz w:val="20"/>
      <w:szCs w:val="20"/>
      <w:lang w:val="en-GB"/>
    </w:rPr>
  </w:style>
  <w:style w:type="paragraph" w:styleId="Bibliografa">
    <w:name w:val="Bibliography"/>
    <w:basedOn w:val="Normal"/>
    <w:next w:val="Normal"/>
    <w:uiPriority w:val="37"/>
    <w:semiHidden/>
    <w:unhideWhenUsed/>
    <w:rsid w:val="0082526C"/>
  </w:style>
  <w:style w:type="paragraph" w:styleId="Cierre">
    <w:name w:val="Closing"/>
    <w:basedOn w:val="Normal"/>
    <w:link w:val="CierreCar"/>
    <w:uiPriority w:val="99"/>
    <w:semiHidden/>
    <w:unhideWhenUsed/>
    <w:rsid w:val="0082526C"/>
    <w:pPr>
      <w:spacing w:after="0" w:line="240" w:lineRule="auto"/>
      <w:ind w:left="4252"/>
    </w:pPr>
  </w:style>
  <w:style w:type="character" w:customStyle="1" w:styleId="CierreCar">
    <w:name w:val="Cierre Car"/>
    <w:basedOn w:val="Fuentedeprrafopredeter"/>
    <w:link w:val="Cierre"/>
    <w:uiPriority w:val="99"/>
    <w:semiHidden/>
    <w:rsid w:val="0082526C"/>
    <w:rPr>
      <w:rFonts w:asciiTheme="majorHAnsi" w:hAnsiTheme="majorHAnsi"/>
      <w:sz w:val="20"/>
      <w:szCs w:val="20"/>
      <w:lang w:val="en-GB"/>
    </w:rPr>
  </w:style>
  <w:style w:type="paragraph" w:styleId="Cita">
    <w:name w:val="Quote"/>
    <w:basedOn w:val="Normal"/>
    <w:next w:val="Normal"/>
    <w:link w:val="CitaCar"/>
    <w:uiPriority w:val="29"/>
    <w:rsid w:val="0082526C"/>
    <w:rPr>
      <w:i/>
      <w:iCs/>
      <w:color w:val="000000" w:themeColor="text1"/>
    </w:rPr>
  </w:style>
  <w:style w:type="character" w:customStyle="1" w:styleId="CitaCar">
    <w:name w:val="Cita Car"/>
    <w:basedOn w:val="Fuentedeprrafopredeter"/>
    <w:link w:val="Cita"/>
    <w:uiPriority w:val="29"/>
    <w:rsid w:val="0082526C"/>
    <w:rPr>
      <w:rFonts w:asciiTheme="majorHAnsi" w:hAnsiTheme="majorHAnsi"/>
      <w:i/>
      <w:iCs/>
      <w:color w:val="000000" w:themeColor="text1"/>
      <w:sz w:val="20"/>
      <w:szCs w:val="20"/>
      <w:lang w:val="en-GB"/>
    </w:rPr>
  </w:style>
  <w:style w:type="paragraph" w:styleId="Citadestacada">
    <w:name w:val="Intense Quote"/>
    <w:basedOn w:val="Normal"/>
    <w:next w:val="Normal"/>
    <w:link w:val="CitadestacadaCar"/>
    <w:uiPriority w:val="30"/>
    <w:rsid w:val="0082526C"/>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2526C"/>
    <w:rPr>
      <w:rFonts w:asciiTheme="majorHAnsi" w:hAnsiTheme="majorHAnsi"/>
      <w:b/>
      <w:bCs/>
      <w:i/>
      <w:iCs/>
      <w:color w:val="4F81BD" w:themeColor="accent1"/>
      <w:sz w:val="20"/>
      <w:szCs w:val="20"/>
      <w:lang w:val="en-GB"/>
    </w:rPr>
  </w:style>
  <w:style w:type="paragraph" w:styleId="Continuarlista">
    <w:name w:val="List Continue"/>
    <w:basedOn w:val="Normal"/>
    <w:uiPriority w:val="99"/>
    <w:semiHidden/>
    <w:unhideWhenUsed/>
    <w:rsid w:val="0082526C"/>
    <w:pPr>
      <w:spacing w:after="120"/>
      <w:ind w:left="283"/>
      <w:contextualSpacing/>
    </w:pPr>
  </w:style>
  <w:style w:type="paragraph" w:styleId="Continuarlista2">
    <w:name w:val="List Continue 2"/>
    <w:basedOn w:val="Normal"/>
    <w:uiPriority w:val="99"/>
    <w:semiHidden/>
    <w:unhideWhenUsed/>
    <w:rsid w:val="0082526C"/>
    <w:pPr>
      <w:spacing w:after="120"/>
      <w:ind w:left="566"/>
      <w:contextualSpacing/>
    </w:pPr>
  </w:style>
  <w:style w:type="paragraph" w:styleId="Continuarlista3">
    <w:name w:val="List Continue 3"/>
    <w:basedOn w:val="Normal"/>
    <w:uiPriority w:val="99"/>
    <w:semiHidden/>
    <w:unhideWhenUsed/>
    <w:rsid w:val="0082526C"/>
    <w:pPr>
      <w:spacing w:after="120"/>
      <w:ind w:left="849"/>
      <w:contextualSpacing/>
    </w:pPr>
  </w:style>
  <w:style w:type="paragraph" w:styleId="Continuarlista4">
    <w:name w:val="List Continue 4"/>
    <w:basedOn w:val="Normal"/>
    <w:uiPriority w:val="99"/>
    <w:semiHidden/>
    <w:unhideWhenUsed/>
    <w:rsid w:val="0082526C"/>
    <w:pPr>
      <w:spacing w:after="120"/>
      <w:ind w:left="1132"/>
      <w:contextualSpacing/>
    </w:pPr>
  </w:style>
  <w:style w:type="paragraph" w:styleId="Continuarlista5">
    <w:name w:val="List Continue 5"/>
    <w:basedOn w:val="Normal"/>
    <w:uiPriority w:val="99"/>
    <w:semiHidden/>
    <w:unhideWhenUsed/>
    <w:rsid w:val="0082526C"/>
    <w:pPr>
      <w:spacing w:after="120"/>
      <w:ind w:left="1415"/>
      <w:contextualSpacing/>
    </w:pPr>
  </w:style>
  <w:style w:type="paragraph" w:styleId="DireccinHTML">
    <w:name w:val="HTML Address"/>
    <w:basedOn w:val="Normal"/>
    <w:link w:val="DireccinHTMLCar"/>
    <w:uiPriority w:val="99"/>
    <w:semiHidden/>
    <w:unhideWhenUsed/>
    <w:rsid w:val="0082526C"/>
    <w:pPr>
      <w:spacing w:after="0" w:line="240" w:lineRule="auto"/>
    </w:pPr>
    <w:rPr>
      <w:i/>
      <w:iCs/>
    </w:rPr>
  </w:style>
  <w:style w:type="character" w:customStyle="1" w:styleId="DireccinHTMLCar">
    <w:name w:val="Dirección HTML Car"/>
    <w:basedOn w:val="Fuentedeprrafopredeter"/>
    <w:link w:val="DireccinHTML"/>
    <w:uiPriority w:val="99"/>
    <w:semiHidden/>
    <w:rsid w:val="0082526C"/>
    <w:rPr>
      <w:rFonts w:asciiTheme="majorHAnsi" w:hAnsiTheme="majorHAnsi"/>
      <w:i/>
      <w:iCs/>
      <w:sz w:val="20"/>
      <w:szCs w:val="20"/>
      <w:lang w:val="en-GB"/>
    </w:rPr>
  </w:style>
  <w:style w:type="paragraph" w:styleId="Direccinsobre">
    <w:name w:val="envelope address"/>
    <w:basedOn w:val="Normal"/>
    <w:uiPriority w:val="99"/>
    <w:semiHidden/>
    <w:unhideWhenUsed/>
    <w:rsid w:val="0082526C"/>
    <w:pPr>
      <w:framePr w:w="7920" w:h="1980" w:hRule="exact" w:hSpace="180" w:wrap="auto" w:hAnchor="page" w:xAlign="center" w:yAlign="bottom"/>
      <w:spacing w:after="0" w:line="240" w:lineRule="auto"/>
      <w:ind w:left="2880"/>
    </w:pPr>
    <w:rPr>
      <w:rFonts w:eastAsiaTheme="majorEastAsia" w:cstheme="majorBidi"/>
      <w:sz w:val="24"/>
      <w:szCs w:val="24"/>
    </w:rPr>
  </w:style>
  <w:style w:type="paragraph" w:styleId="Encabezadodelista">
    <w:name w:val="toa heading"/>
    <w:basedOn w:val="Normal"/>
    <w:next w:val="Normal"/>
    <w:uiPriority w:val="99"/>
    <w:semiHidden/>
    <w:unhideWhenUsed/>
    <w:rsid w:val="0082526C"/>
    <w:pPr>
      <w:spacing w:before="120"/>
    </w:pPr>
    <w:rPr>
      <w:rFonts w:eastAsiaTheme="majorEastAsia" w:cstheme="majorBidi"/>
      <w:b/>
      <w:bCs/>
      <w:sz w:val="24"/>
      <w:szCs w:val="24"/>
    </w:rPr>
  </w:style>
  <w:style w:type="paragraph" w:styleId="Encabezadodemensaje">
    <w:name w:val="Message Header"/>
    <w:basedOn w:val="Normal"/>
    <w:link w:val="EncabezadodemensajeCar"/>
    <w:uiPriority w:val="99"/>
    <w:semiHidden/>
    <w:unhideWhenUsed/>
    <w:rsid w:val="0082526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theme="majorBidi"/>
      <w:sz w:val="24"/>
      <w:szCs w:val="24"/>
    </w:rPr>
  </w:style>
  <w:style w:type="character" w:customStyle="1" w:styleId="EncabezadodemensajeCar">
    <w:name w:val="Encabezado de mensaje Car"/>
    <w:basedOn w:val="Fuentedeprrafopredeter"/>
    <w:link w:val="Encabezadodemensaje"/>
    <w:uiPriority w:val="99"/>
    <w:semiHidden/>
    <w:rsid w:val="0082526C"/>
    <w:rPr>
      <w:rFonts w:asciiTheme="majorHAnsi" w:eastAsiaTheme="majorEastAsia" w:hAnsiTheme="majorHAnsi" w:cstheme="majorBidi"/>
      <w:sz w:val="24"/>
      <w:szCs w:val="24"/>
      <w:shd w:val="pct20" w:color="auto" w:fill="auto"/>
      <w:lang w:val="en-GB"/>
    </w:rPr>
  </w:style>
  <w:style w:type="paragraph" w:styleId="Encabezadodenota">
    <w:name w:val="Note Heading"/>
    <w:basedOn w:val="Normal"/>
    <w:next w:val="Normal"/>
    <w:link w:val="EncabezadodenotaCar"/>
    <w:uiPriority w:val="99"/>
    <w:semiHidden/>
    <w:unhideWhenUsed/>
    <w:rsid w:val="0082526C"/>
    <w:pPr>
      <w:spacing w:after="0" w:line="240" w:lineRule="auto"/>
    </w:pPr>
  </w:style>
  <w:style w:type="character" w:customStyle="1" w:styleId="EncabezadodenotaCar">
    <w:name w:val="Encabezado de nota Car"/>
    <w:basedOn w:val="Fuentedeprrafopredeter"/>
    <w:link w:val="Encabezadodenota"/>
    <w:uiPriority w:val="99"/>
    <w:semiHidden/>
    <w:rsid w:val="0082526C"/>
    <w:rPr>
      <w:rFonts w:asciiTheme="majorHAnsi" w:hAnsiTheme="majorHAnsi"/>
      <w:sz w:val="20"/>
      <w:szCs w:val="20"/>
      <w:lang w:val="en-GB"/>
    </w:rPr>
  </w:style>
  <w:style w:type="paragraph" w:styleId="Fecha">
    <w:name w:val="Date"/>
    <w:basedOn w:val="Normal"/>
    <w:next w:val="Normal"/>
    <w:link w:val="FechaCar"/>
    <w:uiPriority w:val="99"/>
    <w:semiHidden/>
    <w:unhideWhenUsed/>
    <w:rsid w:val="0082526C"/>
  </w:style>
  <w:style w:type="character" w:customStyle="1" w:styleId="FechaCar">
    <w:name w:val="Fecha Car"/>
    <w:basedOn w:val="Fuentedeprrafopredeter"/>
    <w:link w:val="Fecha"/>
    <w:uiPriority w:val="99"/>
    <w:semiHidden/>
    <w:rsid w:val="0082526C"/>
    <w:rPr>
      <w:rFonts w:asciiTheme="majorHAnsi" w:hAnsiTheme="majorHAnsi"/>
      <w:sz w:val="20"/>
      <w:szCs w:val="20"/>
      <w:lang w:val="en-GB"/>
    </w:rPr>
  </w:style>
  <w:style w:type="paragraph" w:styleId="Firma">
    <w:name w:val="Signature"/>
    <w:basedOn w:val="Normal"/>
    <w:link w:val="FirmaCar"/>
    <w:uiPriority w:val="99"/>
    <w:semiHidden/>
    <w:unhideWhenUsed/>
    <w:rsid w:val="0082526C"/>
    <w:pPr>
      <w:spacing w:after="0" w:line="240" w:lineRule="auto"/>
      <w:ind w:left="4252"/>
    </w:pPr>
  </w:style>
  <w:style w:type="character" w:customStyle="1" w:styleId="FirmaCar">
    <w:name w:val="Firma Car"/>
    <w:basedOn w:val="Fuentedeprrafopredeter"/>
    <w:link w:val="Firma"/>
    <w:uiPriority w:val="99"/>
    <w:semiHidden/>
    <w:rsid w:val="0082526C"/>
    <w:rPr>
      <w:rFonts w:asciiTheme="majorHAnsi" w:hAnsiTheme="majorHAnsi"/>
      <w:sz w:val="20"/>
      <w:szCs w:val="20"/>
      <w:lang w:val="en-GB"/>
    </w:rPr>
  </w:style>
  <w:style w:type="paragraph" w:styleId="Firmadecorreoelectrnico">
    <w:name w:val="E-mail Signature"/>
    <w:basedOn w:val="Normal"/>
    <w:link w:val="FirmadecorreoelectrnicoCar"/>
    <w:uiPriority w:val="99"/>
    <w:semiHidden/>
    <w:unhideWhenUsed/>
    <w:rsid w:val="0082526C"/>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82526C"/>
    <w:rPr>
      <w:rFonts w:asciiTheme="majorHAnsi" w:hAnsiTheme="majorHAnsi"/>
      <w:sz w:val="20"/>
      <w:szCs w:val="20"/>
      <w:lang w:val="en-GB"/>
    </w:rPr>
  </w:style>
  <w:style w:type="paragraph" w:styleId="HTMLconformatoprevio">
    <w:name w:val="HTML Preformatted"/>
    <w:basedOn w:val="Normal"/>
    <w:link w:val="HTMLconformatoprevioCar"/>
    <w:uiPriority w:val="99"/>
    <w:semiHidden/>
    <w:unhideWhenUsed/>
    <w:rsid w:val="0082526C"/>
    <w:pPr>
      <w:spacing w:after="0" w:line="240" w:lineRule="auto"/>
    </w:pPr>
    <w:rPr>
      <w:rFonts w:ascii="Consolas" w:hAnsi="Consolas"/>
    </w:rPr>
  </w:style>
  <w:style w:type="character" w:customStyle="1" w:styleId="HTMLconformatoprevioCar">
    <w:name w:val="HTML con formato previo Car"/>
    <w:basedOn w:val="Fuentedeprrafopredeter"/>
    <w:link w:val="HTMLconformatoprevio"/>
    <w:uiPriority w:val="99"/>
    <w:semiHidden/>
    <w:rsid w:val="0082526C"/>
    <w:rPr>
      <w:rFonts w:ascii="Consolas" w:hAnsi="Consolas"/>
      <w:sz w:val="20"/>
      <w:szCs w:val="20"/>
      <w:lang w:val="en-GB"/>
    </w:rPr>
  </w:style>
  <w:style w:type="paragraph" w:styleId="ndice1">
    <w:name w:val="index 1"/>
    <w:basedOn w:val="Normal"/>
    <w:next w:val="Normal"/>
    <w:autoRedefine/>
    <w:uiPriority w:val="99"/>
    <w:semiHidden/>
    <w:unhideWhenUsed/>
    <w:rsid w:val="0082526C"/>
    <w:pPr>
      <w:tabs>
        <w:tab w:val="clear" w:pos="4785"/>
      </w:tabs>
      <w:spacing w:after="0" w:line="240" w:lineRule="auto"/>
      <w:ind w:left="200" w:hanging="200"/>
    </w:pPr>
  </w:style>
  <w:style w:type="paragraph" w:styleId="ndice2">
    <w:name w:val="index 2"/>
    <w:basedOn w:val="Normal"/>
    <w:next w:val="Normal"/>
    <w:autoRedefine/>
    <w:uiPriority w:val="99"/>
    <w:semiHidden/>
    <w:unhideWhenUsed/>
    <w:rsid w:val="0082526C"/>
    <w:pPr>
      <w:tabs>
        <w:tab w:val="clear" w:pos="4785"/>
      </w:tabs>
      <w:spacing w:after="0" w:line="240" w:lineRule="auto"/>
      <w:ind w:left="400" w:hanging="200"/>
    </w:pPr>
  </w:style>
  <w:style w:type="paragraph" w:styleId="ndice3">
    <w:name w:val="index 3"/>
    <w:basedOn w:val="Normal"/>
    <w:next w:val="Normal"/>
    <w:autoRedefine/>
    <w:uiPriority w:val="99"/>
    <w:semiHidden/>
    <w:unhideWhenUsed/>
    <w:rsid w:val="0082526C"/>
    <w:pPr>
      <w:tabs>
        <w:tab w:val="clear" w:pos="4785"/>
      </w:tabs>
      <w:spacing w:after="0" w:line="240" w:lineRule="auto"/>
      <w:ind w:left="600" w:hanging="200"/>
    </w:pPr>
  </w:style>
  <w:style w:type="paragraph" w:styleId="ndice4">
    <w:name w:val="index 4"/>
    <w:basedOn w:val="Normal"/>
    <w:next w:val="Normal"/>
    <w:autoRedefine/>
    <w:uiPriority w:val="99"/>
    <w:semiHidden/>
    <w:unhideWhenUsed/>
    <w:rsid w:val="0082526C"/>
    <w:pPr>
      <w:tabs>
        <w:tab w:val="clear" w:pos="4785"/>
      </w:tabs>
      <w:spacing w:after="0" w:line="240" w:lineRule="auto"/>
      <w:ind w:left="800" w:hanging="200"/>
    </w:pPr>
  </w:style>
  <w:style w:type="paragraph" w:styleId="ndice5">
    <w:name w:val="index 5"/>
    <w:basedOn w:val="Normal"/>
    <w:next w:val="Normal"/>
    <w:autoRedefine/>
    <w:uiPriority w:val="99"/>
    <w:semiHidden/>
    <w:unhideWhenUsed/>
    <w:rsid w:val="0082526C"/>
    <w:pPr>
      <w:tabs>
        <w:tab w:val="clear" w:pos="4785"/>
      </w:tabs>
      <w:spacing w:after="0" w:line="240" w:lineRule="auto"/>
      <w:ind w:left="1000" w:hanging="200"/>
    </w:pPr>
  </w:style>
  <w:style w:type="paragraph" w:styleId="ndice6">
    <w:name w:val="index 6"/>
    <w:basedOn w:val="Normal"/>
    <w:next w:val="Normal"/>
    <w:autoRedefine/>
    <w:uiPriority w:val="99"/>
    <w:semiHidden/>
    <w:unhideWhenUsed/>
    <w:rsid w:val="0082526C"/>
    <w:pPr>
      <w:tabs>
        <w:tab w:val="clear" w:pos="4785"/>
      </w:tabs>
      <w:spacing w:after="0" w:line="240" w:lineRule="auto"/>
      <w:ind w:left="1200" w:hanging="200"/>
    </w:pPr>
  </w:style>
  <w:style w:type="paragraph" w:styleId="ndice7">
    <w:name w:val="index 7"/>
    <w:basedOn w:val="Normal"/>
    <w:next w:val="Normal"/>
    <w:autoRedefine/>
    <w:uiPriority w:val="99"/>
    <w:semiHidden/>
    <w:unhideWhenUsed/>
    <w:rsid w:val="0082526C"/>
    <w:pPr>
      <w:tabs>
        <w:tab w:val="clear" w:pos="4785"/>
      </w:tabs>
      <w:spacing w:after="0" w:line="240" w:lineRule="auto"/>
      <w:ind w:left="1400" w:hanging="200"/>
    </w:pPr>
  </w:style>
  <w:style w:type="paragraph" w:styleId="ndice8">
    <w:name w:val="index 8"/>
    <w:basedOn w:val="Normal"/>
    <w:next w:val="Normal"/>
    <w:autoRedefine/>
    <w:uiPriority w:val="99"/>
    <w:semiHidden/>
    <w:unhideWhenUsed/>
    <w:rsid w:val="0082526C"/>
    <w:pPr>
      <w:tabs>
        <w:tab w:val="clear" w:pos="4785"/>
      </w:tabs>
      <w:spacing w:after="0" w:line="240" w:lineRule="auto"/>
      <w:ind w:left="1600" w:hanging="200"/>
    </w:pPr>
  </w:style>
  <w:style w:type="paragraph" w:styleId="ndice9">
    <w:name w:val="index 9"/>
    <w:basedOn w:val="Normal"/>
    <w:next w:val="Normal"/>
    <w:autoRedefine/>
    <w:uiPriority w:val="99"/>
    <w:semiHidden/>
    <w:unhideWhenUsed/>
    <w:rsid w:val="0082526C"/>
    <w:pPr>
      <w:tabs>
        <w:tab w:val="clear" w:pos="4785"/>
      </w:tabs>
      <w:spacing w:after="0" w:line="240" w:lineRule="auto"/>
      <w:ind w:left="1800" w:hanging="200"/>
    </w:pPr>
  </w:style>
  <w:style w:type="paragraph" w:styleId="Lista">
    <w:name w:val="List"/>
    <w:basedOn w:val="Normal"/>
    <w:uiPriority w:val="99"/>
    <w:semiHidden/>
    <w:unhideWhenUsed/>
    <w:rsid w:val="0082526C"/>
    <w:pPr>
      <w:ind w:left="283" w:hanging="283"/>
      <w:contextualSpacing/>
    </w:pPr>
  </w:style>
  <w:style w:type="paragraph" w:styleId="Lista2">
    <w:name w:val="List 2"/>
    <w:basedOn w:val="Normal"/>
    <w:uiPriority w:val="99"/>
    <w:semiHidden/>
    <w:unhideWhenUsed/>
    <w:rsid w:val="0082526C"/>
    <w:pPr>
      <w:ind w:left="566" w:hanging="283"/>
      <w:contextualSpacing/>
    </w:pPr>
  </w:style>
  <w:style w:type="paragraph" w:styleId="Lista3">
    <w:name w:val="List 3"/>
    <w:basedOn w:val="Normal"/>
    <w:uiPriority w:val="99"/>
    <w:semiHidden/>
    <w:unhideWhenUsed/>
    <w:rsid w:val="0082526C"/>
    <w:pPr>
      <w:ind w:left="849" w:hanging="283"/>
      <w:contextualSpacing/>
    </w:pPr>
  </w:style>
  <w:style w:type="paragraph" w:styleId="Lista4">
    <w:name w:val="List 4"/>
    <w:basedOn w:val="Normal"/>
    <w:uiPriority w:val="99"/>
    <w:semiHidden/>
    <w:unhideWhenUsed/>
    <w:rsid w:val="0082526C"/>
    <w:pPr>
      <w:ind w:left="1132" w:hanging="283"/>
      <w:contextualSpacing/>
    </w:pPr>
  </w:style>
  <w:style w:type="paragraph" w:styleId="Lista5">
    <w:name w:val="List 5"/>
    <w:basedOn w:val="Normal"/>
    <w:uiPriority w:val="99"/>
    <w:semiHidden/>
    <w:unhideWhenUsed/>
    <w:rsid w:val="0082526C"/>
    <w:pPr>
      <w:ind w:left="1415" w:hanging="283"/>
      <w:contextualSpacing/>
    </w:pPr>
  </w:style>
  <w:style w:type="paragraph" w:styleId="Listaconnmeros">
    <w:name w:val="List Number"/>
    <w:basedOn w:val="Normal"/>
    <w:uiPriority w:val="99"/>
    <w:semiHidden/>
    <w:unhideWhenUsed/>
    <w:rsid w:val="0082526C"/>
    <w:pPr>
      <w:numPr>
        <w:numId w:val="15"/>
      </w:numPr>
      <w:contextualSpacing/>
    </w:pPr>
  </w:style>
  <w:style w:type="paragraph" w:styleId="Listaconnmeros2">
    <w:name w:val="List Number 2"/>
    <w:basedOn w:val="Normal"/>
    <w:uiPriority w:val="99"/>
    <w:semiHidden/>
    <w:unhideWhenUsed/>
    <w:rsid w:val="0082526C"/>
    <w:pPr>
      <w:numPr>
        <w:numId w:val="16"/>
      </w:numPr>
      <w:contextualSpacing/>
    </w:pPr>
  </w:style>
  <w:style w:type="paragraph" w:styleId="Listaconnmeros3">
    <w:name w:val="List Number 3"/>
    <w:basedOn w:val="Normal"/>
    <w:uiPriority w:val="99"/>
    <w:semiHidden/>
    <w:unhideWhenUsed/>
    <w:rsid w:val="0082526C"/>
    <w:pPr>
      <w:numPr>
        <w:numId w:val="17"/>
      </w:numPr>
      <w:contextualSpacing/>
    </w:pPr>
  </w:style>
  <w:style w:type="paragraph" w:styleId="Listaconnmeros4">
    <w:name w:val="List Number 4"/>
    <w:basedOn w:val="Normal"/>
    <w:uiPriority w:val="99"/>
    <w:semiHidden/>
    <w:unhideWhenUsed/>
    <w:rsid w:val="0082526C"/>
    <w:pPr>
      <w:numPr>
        <w:numId w:val="18"/>
      </w:numPr>
      <w:contextualSpacing/>
    </w:pPr>
  </w:style>
  <w:style w:type="paragraph" w:styleId="Listaconnmeros5">
    <w:name w:val="List Number 5"/>
    <w:basedOn w:val="Normal"/>
    <w:uiPriority w:val="99"/>
    <w:semiHidden/>
    <w:unhideWhenUsed/>
    <w:rsid w:val="0082526C"/>
    <w:pPr>
      <w:numPr>
        <w:numId w:val="19"/>
      </w:numPr>
      <w:contextualSpacing/>
    </w:pPr>
  </w:style>
  <w:style w:type="paragraph" w:styleId="Listaconvietas">
    <w:name w:val="List Bullet"/>
    <w:basedOn w:val="Normal"/>
    <w:uiPriority w:val="99"/>
    <w:semiHidden/>
    <w:unhideWhenUsed/>
    <w:rsid w:val="0082526C"/>
    <w:pPr>
      <w:numPr>
        <w:numId w:val="20"/>
      </w:numPr>
      <w:contextualSpacing/>
    </w:pPr>
  </w:style>
  <w:style w:type="paragraph" w:styleId="Listaconvietas2">
    <w:name w:val="List Bullet 2"/>
    <w:basedOn w:val="Normal"/>
    <w:uiPriority w:val="99"/>
    <w:semiHidden/>
    <w:unhideWhenUsed/>
    <w:rsid w:val="0082526C"/>
    <w:pPr>
      <w:numPr>
        <w:numId w:val="21"/>
      </w:numPr>
      <w:contextualSpacing/>
    </w:pPr>
  </w:style>
  <w:style w:type="paragraph" w:styleId="Listaconvietas3">
    <w:name w:val="List Bullet 3"/>
    <w:basedOn w:val="Normal"/>
    <w:uiPriority w:val="99"/>
    <w:semiHidden/>
    <w:unhideWhenUsed/>
    <w:rsid w:val="0082526C"/>
    <w:pPr>
      <w:numPr>
        <w:numId w:val="22"/>
      </w:numPr>
      <w:contextualSpacing/>
    </w:pPr>
  </w:style>
  <w:style w:type="paragraph" w:styleId="Listaconvietas4">
    <w:name w:val="List Bullet 4"/>
    <w:basedOn w:val="Normal"/>
    <w:uiPriority w:val="99"/>
    <w:semiHidden/>
    <w:unhideWhenUsed/>
    <w:rsid w:val="0082526C"/>
    <w:pPr>
      <w:numPr>
        <w:numId w:val="23"/>
      </w:numPr>
      <w:contextualSpacing/>
    </w:pPr>
  </w:style>
  <w:style w:type="paragraph" w:styleId="Listaconvietas5">
    <w:name w:val="List Bullet 5"/>
    <w:basedOn w:val="Normal"/>
    <w:uiPriority w:val="99"/>
    <w:semiHidden/>
    <w:unhideWhenUsed/>
    <w:rsid w:val="0082526C"/>
    <w:pPr>
      <w:numPr>
        <w:numId w:val="24"/>
      </w:numPr>
      <w:contextualSpacing/>
    </w:pPr>
  </w:style>
  <w:style w:type="paragraph" w:styleId="Mapadeldocumento">
    <w:name w:val="Document Map"/>
    <w:basedOn w:val="Normal"/>
    <w:link w:val="MapadeldocumentoCar"/>
    <w:uiPriority w:val="99"/>
    <w:semiHidden/>
    <w:unhideWhenUsed/>
    <w:rsid w:val="0082526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2526C"/>
    <w:rPr>
      <w:rFonts w:ascii="Tahoma" w:hAnsi="Tahoma" w:cs="Tahoma"/>
      <w:sz w:val="16"/>
      <w:szCs w:val="16"/>
      <w:lang w:val="en-GB"/>
    </w:rPr>
  </w:style>
  <w:style w:type="paragraph" w:styleId="Remitedesobre">
    <w:name w:val="envelope return"/>
    <w:basedOn w:val="Normal"/>
    <w:uiPriority w:val="99"/>
    <w:semiHidden/>
    <w:unhideWhenUsed/>
    <w:rsid w:val="0082526C"/>
    <w:pPr>
      <w:spacing w:after="0" w:line="240" w:lineRule="auto"/>
    </w:pPr>
    <w:rPr>
      <w:rFonts w:eastAsiaTheme="majorEastAsia" w:cstheme="majorBidi"/>
    </w:rPr>
  </w:style>
  <w:style w:type="paragraph" w:styleId="Saludo">
    <w:name w:val="Salutation"/>
    <w:basedOn w:val="Normal"/>
    <w:next w:val="Normal"/>
    <w:link w:val="SaludoCar"/>
    <w:uiPriority w:val="99"/>
    <w:semiHidden/>
    <w:unhideWhenUsed/>
    <w:rsid w:val="0082526C"/>
  </w:style>
  <w:style w:type="character" w:customStyle="1" w:styleId="SaludoCar">
    <w:name w:val="Saludo Car"/>
    <w:basedOn w:val="Fuentedeprrafopredeter"/>
    <w:link w:val="Saludo"/>
    <w:uiPriority w:val="99"/>
    <w:semiHidden/>
    <w:rsid w:val="0082526C"/>
    <w:rPr>
      <w:rFonts w:asciiTheme="majorHAnsi" w:hAnsiTheme="majorHAnsi"/>
      <w:sz w:val="20"/>
      <w:szCs w:val="20"/>
      <w:lang w:val="en-GB"/>
    </w:rPr>
  </w:style>
  <w:style w:type="paragraph" w:styleId="Sangra2detindependiente">
    <w:name w:val="Body Text Indent 2"/>
    <w:basedOn w:val="Normal"/>
    <w:link w:val="Sangra2detindependienteCar"/>
    <w:uiPriority w:val="99"/>
    <w:semiHidden/>
    <w:unhideWhenUsed/>
    <w:rsid w:val="0082526C"/>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82526C"/>
    <w:rPr>
      <w:rFonts w:asciiTheme="majorHAnsi" w:hAnsiTheme="majorHAnsi"/>
      <w:sz w:val="20"/>
      <w:szCs w:val="20"/>
      <w:lang w:val="en-GB"/>
    </w:rPr>
  </w:style>
  <w:style w:type="paragraph" w:styleId="Sangra3detindependiente">
    <w:name w:val="Body Text Indent 3"/>
    <w:basedOn w:val="Normal"/>
    <w:link w:val="Sangra3detindependienteCar"/>
    <w:uiPriority w:val="99"/>
    <w:semiHidden/>
    <w:unhideWhenUsed/>
    <w:rsid w:val="0082526C"/>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82526C"/>
    <w:rPr>
      <w:rFonts w:asciiTheme="majorHAnsi" w:hAnsiTheme="majorHAnsi"/>
      <w:sz w:val="16"/>
      <w:szCs w:val="16"/>
      <w:lang w:val="en-GB"/>
    </w:rPr>
  </w:style>
  <w:style w:type="paragraph" w:styleId="Sangradetextonormal">
    <w:name w:val="Body Text Indent"/>
    <w:basedOn w:val="Normal"/>
    <w:link w:val="SangradetextonormalCar"/>
    <w:uiPriority w:val="99"/>
    <w:semiHidden/>
    <w:unhideWhenUsed/>
    <w:rsid w:val="0082526C"/>
    <w:pPr>
      <w:spacing w:after="120"/>
      <w:ind w:left="283"/>
    </w:pPr>
  </w:style>
  <w:style w:type="character" w:customStyle="1" w:styleId="SangradetextonormalCar">
    <w:name w:val="Sangría de texto normal Car"/>
    <w:basedOn w:val="Fuentedeprrafopredeter"/>
    <w:link w:val="Sangradetextonormal"/>
    <w:uiPriority w:val="99"/>
    <w:semiHidden/>
    <w:rsid w:val="0082526C"/>
    <w:rPr>
      <w:rFonts w:asciiTheme="majorHAnsi" w:hAnsiTheme="majorHAnsi"/>
      <w:sz w:val="20"/>
      <w:szCs w:val="20"/>
      <w:lang w:val="en-GB"/>
    </w:rPr>
  </w:style>
  <w:style w:type="paragraph" w:styleId="Sangranormal">
    <w:name w:val="Normal Indent"/>
    <w:basedOn w:val="Normal"/>
    <w:uiPriority w:val="99"/>
    <w:semiHidden/>
    <w:unhideWhenUsed/>
    <w:rsid w:val="0082526C"/>
    <w:pPr>
      <w:ind w:left="720"/>
    </w:pPr>
  </w:style>
  <w:style w:type="paragraph" w:styleId="Sinespaciado">
    <w:name w:val="No Spacing"/>
    <w:uiPriority w:val="1"/>
    <w:rsid w:val="0082526C"/>
    <w:pPr>
      <w:tabs>
        <w:tab w:val="left" w:pos="4785"/>
      </w:tabs>
      <w:spacing w:after="0" w:line="240" w:lineRule="auto"/>
      <w:ind w:firstLine="227"/>
      <w:jc w:val="both"/>
    </w:pPr>
    <w:rPr>
      <w:rFonts w:asciiTheme="majorHAnsi" w:hAnsiTheme="majorHAnsi"/>
      <w:sz w:val="20"/>
      <w:szCs w:val="20"/>
      <w:lang w:val="en-GB"/>
    </w:rPr>
  </w:style>
  <w:style w:type="paragraph" w:styleId="Subttulo">
    <w:name w:val="Subtitle"/>
    <w:basedOn w:val="Normal"/>
    <w:next w:val="Normal"/>
    <w:link w:val="SubttuloCar"/>
    <w:uiPriority w:val="11"/>
    <w:rsid w:val="0082526C"/>
    <w:pPr>
      <w:numPr>
        <w:ilvl w:val="1"/>
      </w:numPr>
      <w:ind w:firstLine="227"/>
    </w:pPr>
    <w:rPr>
      <w:rFonts w:eastAsiaTheme="majorEastAsia"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2526C"/>
    <w:rPr>
      <w:rFonts w:asciiTheme="majorHAnsi" w:eastAsiaTheme="majorEastAsia" w:hAnsiTheme="majorHAnsi" w:cstheme="majorBidi"/>
      <w:i/>
      <w:iCs/>
      <w:color w:val="4F81BD" w:themeColor="accent1"/>
      <w:spacing w:val="15"/>
      <w:sz w:val="24"/>
      <w:szCs w:val="24"/>
      <w:lang w:val="en-GB"/>
    </w:rPr>
  </w:style>
  <w:style w:type="paragraph" w:styleId="Tabladeilustraciones">
    <w:name w:val="table of figures"/>
    <w:basedOn w:val="Normal"/>
    <w:next w:val="Normal"/>
    <w:uiPriority w:val="99"/>
    <w:semiHidden/>
    <w:unhideWhenUsed/>
    <w:rsid w:val="0082526C"/>
    <w:pPr>
      <w:tabs>
        <w:tab w:val="clear" w:pos="4785"/>
      </w:tabs>
      <w:spacing w:after="0"/>
    </w:pPr>
  </w:style>
  <w:style w:type="paragraph" w:styleId="Textoconsangra">
    <w:name w:val="table of authorities"/>
    <w:basedOn w:val="Normal"/>
    <w:next w:val="Normal"/>
    <w:uiPriority w:val="99"/>
    <w:semiHidden/>
    <w:unhideWhenUsed/>
    <w:rsid w:val="0082526C"/>
    <w:pPr>
      <w:tabs>
        <w:tab w:val="clear" w:pos="4785"/>
      </w:tabs>
      <w:spacing w:after="0"/>
      <w:ind w:left="200" w:hanging="200"/>
    </w:pPr>
  </w:style>
  <w:style w:type="paragraph" w:styleId="Textodebloque">
    <w:name w:val="Block Text"/>
    <w:basedOn w:val="Normal"/>
    <w:uiPriority w:val="99"/>
    <w:semiHidden/>
    <w:unhideWhenUsed/>
    <w:rsid w:val="0082526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Textoindependiente">
    <w:name w:val="Body Text"/>
    <w:basedOn w:val="Normal"/>
    <w:link w:val="TextoindependienteCar"/>
    <w:uiPriority w:val="99"/>
    <w:unhideWhenUsed/>
    <w:rsid w:val="0082526C"/>
    <w:pPr>
      <w:spacing w:after="120"/>
    </w:pPr>
  </w:style>
  <w:style w:type="character" w:customStyle="1" w:styleId="TextoindependienteCar">
    <w:name w:val="Texto independiente Car"/>
    <w:basedOn w:val="Fuentedeprrafopredeter"/>
    <w:link w:val="Textoindependiente"/>
    <w:uiPriority w:val="99"/>
    <w:rsid w:val="0082526C"/>
    <w:rPr>
      <w:rFonts w:asciiTheme="majorHAnsi" w:hAnsiTheme="majorHAnsi"/>
      <w:sz w:val="20"/>
      <w:szCs w:val="20"/>
      <w:lang w:val="en-GB"/>
    </w:rPr>
  </w:style>
  <w:style w:type="paragraph" w:styleId="Textoindependiente2">
    <w:name w:val="Body Text 2"/>
    <w:basedOn w:val="Normal"/>
    <w:link w:val="Textoindependiente2Car"/>
    <w:uiPriority w:val="99"/>
    <w:semiHidden/>
    <w:unhideWhenUsed/>
    <w:rsid w:val="0082526C"/>
    <w:pPr>
      <w:spacing w:after="120" w:line="480" w:lineRule="auto"/>
    </w:pPr>
  </w:style>
  <w:style w:type="character" w:customStyle="1" w:styleId="Textoindependiente2Car">
    <w:name w:val="Texto independiente 2 Car"/>
    <w:basedOn w:val="Fuentedeprrafopredeter"/>
    <w:link w:val="Textoindependiente2"/>
    <w:uiPriority w:val="99"/>
    <w:semiHidden/>
    <w:rsid w:val="0082526C"/>
    <w:rPr>
      <w:rFonts w:asciiTheme="majorHAnsi" w:hAnsiTheme="majorHAnsi"/>
      <w:sz w:val="20"/>
      <w:szCs w:val="20"/>
      <w:lang w:val="en-GB"/>
    </w:rPr>
  </w:style>
  <w:style w:type="paragraph" w:styleId="Textoindependiente3">
    <w:name w:val="Body Text 3"/>
    <w:basedOn w:val="Normal"/>
    <w:link w:val="Textoindependiente3Car"/>
    <w:uiPriority w:val="99"/>
    <w:semiHidden/>
    <w:unhideWhenUsed/>
    <w:rsid w:val="0082526C"/>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2526C"/>
    <w:rPr>
      <w:rFonts w:asciiTheme="majorHAnsi" w:hAnsiTheme="majorHAnsi"/>
      <w:sz w:val="16"/>
      <w:szCs w:val="16"/>
      <w:lang w:val="en-GB"/>
    </w:rPr>
  </w:style>
  <w:style w:type="paragraph" w:styleId="Textoindependienteprimerasangra">
    <w:name w:val="Body Text First Indent"/>
    <w:basedOn w:val="Textoindependiente"/>
    <w:link w:val="TextoindependienteprimerasangraCar"/>
    <w:uiPriority w:val="99"/>
    <w:unhideWhenUsed/>
    <w:rsid w:val="0082526C"/>
    <w:pPr>
      <w:spacing w:after="80"/>
      <w:ind w:firstLine="360"/>
    </w:pPr>
  </w:style>
  <w:style w:type="character" w:customStyle="1" w:styleId="TextoindependienteprimerasangraCar">
    <w:name w:val="Texto independiente primera sangría Car"/>
    <w:basedOn w:val="TextoindependienteCar"/>
    <w:link w:val="Textoindependienteprimerasangra"/>
    <w:uiPriority w:val="99"/>
    <w:rsid w:val="0082526C"/>
    <w:rPr>
      <w:rFonts w:asciiTheme="majorHAnsi" w:hAnsiTheme="majorHAnsi"/>
      <w:sz w:val="20"/>
      <w:szCs w:val="20"/>
      <w:lang w:val="en-GB"/>
    </w:rPr>
  </w:style>
  <w:style w:type="paragraph" w:styleId="Textoindependienteprimerasangra2">
    <w:name w:val="Body Text First Indent 2"/>
    <w:basedOn w:val="Sangradetextonormal"/>
    <w:link w:val="Textoindependienteprimerasangra2Car"/>
    <w:uiPriority w:val="99"/>
    <w:semiHidden/>
    <w:unhideWhenUsed/>
    <w:rsid w:val="0082526C"/>
    <w:pPr>
      <w:spacing w:after="8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82526C"/>
    <w:rPr>
      <w:rFonts w:asciiTheme="majorHAnsi" w:hAnsiTheme="majorHAnsi"/>
      <w:sz w:val="20"/>
      <w:szCs w:val="20"/>
      <w:lang w:val="en-GB"/>
    </w:rPr>
  </w:style>
  <w:style w:type="paragraph" w:styleId="Textomacro">
    <w:name w:val="macro"/>
    <w:link w:val="TextomacroCar"/>
    <w:uiPriority w:val="99"/>
    <w:semiHidden/>
    <w:unhideWhenUsed/>
    <w:rsid w:val="0082526C"/>
    <w:pPr>
      <w:tabs>
        <w:tab w:val="left" w:pos="480"/>
        <w:tab w:val="left" w:pos="960"/>
        <w:tab w:val="left" w:pos="1440"/>
        <w:tab w:val="left" w:pos="1920"/>
        <w:tab w:val="left" w:pos="2400"/>
        <w:tab w:val="left" w:pos="2880"/>
        <w:tab w:val="left" w:pos="3360"/>
        <w:tab w:val="left" w:pos="3840"/>
        <w:tab w:val="left" w:pos="4320"/>
      </w:tabs>
      <w:spacing w:after="0"/>
      <w:ind w:firstLine="227"/>
      <w:jc w:val="both"/>
    </w:pPr>
    <w:rPr>
      <w:rFonts w:ascii="Consolas" w:hAnsi="Consolas"/>
      <w:sz w:val="20"/>
      <w:szCs w:val="20"/>
      <w:lang w:val="en-GB"/>
    </w:rPr>
  </w:style>
  <w:style w:type="character" w:customStyle="1" w:styleId="TextomacroCar">
    <w:name w:val="Texto macro Car"/>
    <w:basedOn w:val="Fuentedeprrafopredeter"/>
    <w:link w:val="Textomacro"/>
    <w:uiPriority w:val="99"/>
    <w:semiHidden/>
    <w:rsid w:val="0082526C"/>
    <w:rPr>
      <w:rFonts w:ascii="Consolas" w:hAnsi="Consolas"/>
      <w:sz w:val="20"/>
      <w:szCs w:val="20"/>
      <w:lang w:val="en-GB"/>
    </w:rPr>
  </w:style>
  <w:style w:type="paragraph" w:styleId="Textonotaalfinal">
    <w:name w:val="endnote text"/>
    <w:basedOn w:val="Normal"/>
    <w:link w:val="TextonotaalfinalCar"/>
    <w:uiPriority w:val="99"/>
    <w:semiHidden/>
    <w:unhideWhenUsed/>
    <w:rsid w:val="0082526C"/>
    <w:pPr>
      <w:spacing w:after="0" w:line="240" w:lineRule="auto"/>
    </w:pPr>
  </w:style>
  <w:style w:type="character" w:customStyle="1" w:styleId="TextonotaalfinalCar">
    <w:name w:val="Texto nota al final Car"/>
    <w:basedOn w:val="Fuentedeprrafopredeter"/>
    <w:link w:val="Textonotaalfinal"/>
    <w:uiPriority w:val="99"/>
    <w:semiHidden/>
    <w:rsid w:val="0082526C"/>
    <w:rPr>
      <w:rFonts w:asciiTheme="majorHAnsi" w:hAnsiTheme="majorHAnsi"/>
      <w:sz w:val="20"/>
      <w:szCs w:val="20"/>
      <w:lang w:val="en-GB"/>
    </w:rPr>
  </w:style>
  <w:style w:type="paragraph" w:styleId="Textonotapie">
    <w:name w:val="footnote text"/>
    <w:basedOn w:val="Normal"/>
    <w:link w:val="TextonotapieCar"/>
    <w:uiPriority w:val="99"/>
    <w:semiHidden/>
    <w:unhideWhenUsed/>
    <w:rsid w:val="0082526C"/>
    <w:pPr>
      <w:spacing w:after="0" w:line="240" w:lineRule="auto"/>
    </w:pPr>
  </w:style>
  <w:style w:type="character" w:customStyle="1" w:styleId="TextonotapieCar">
    <w:name w:val="Texto nota pie Car"/>
    <w:basedOn w:val="Fuentedeprrafopredeter"/>
    <w:link w:val="Textonotapie"/>
    <w:uiPriority w:val="99"/>
    <w:semiHidden/>
    <w:rsid w:val="0082526C"/>
    <w:rPr>
      <w:rFonts w:asciiTheme="majorHAnsi" w:hAnsiTheme="majorHAnsi"/>
      <w:sz w:val="20"/>
      <w:szCs w:val="20"/>
      <w:lang w:val="en-GB"/>
    </w:rPr>
  </w:style>
  <w:style w:type="paragraph" w:styleId="Textosinformato">
    <w:name w:val="Plain Text"/>
    <w:basedOn w:val="Normal"/>
    <w:link w:val="TextosinformatoCar"/>
    <w:uiPriority w:val="99"/>
    <w:semiHidden/>
    <w:unhideWhenUsed/>
    <w:rsid w:val="0082526C"/>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82526C"/>
    <w:rPr>
      <w:rFonts w:ascii="Consolas" w:hAnsi="Consolas"/>
      <w:sz w:val="21"/>
      <w:szCs w:val="21"/>
      <w:lang w:val="en-GB"/>
    </w:rPr>
  </w:style>
  <w:style w:type="paragraph" w:styleId="Ttulo">
    <w:name w:val="Title"/>
    <w:basedOn w:val="Normal"/>
    <w:next w:val="Normal"/>
    <w:link w:val="TtuloCar"/>
    <w:uiPriority w:val="10"/>
    <w:rsid w:val="0082526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2526C"/>
    <w:rPr>
      <w:rFonts w:asciiTheme="majorHAnsi" w:eastAsiaTheme="majorEastAsia" w:hAnsiTheme="majorHAnsi" w:cstheme="majorBidi"/>
      <w:color w:val="17365D" w:themeColor="text2" w:themeShade="BF"/>
      <w:spacing w:val="5"/>
      <w:kern w:val="28"/>
      <w:sz w:val="52"/>
      <w:szCs w:val="52"/>
      <w:lang w:val="en-GB"/>
    </w:rPr>
  </w:style>
  <w:style w:type="character" w:customStyle="1" w:styleId="Ttulo5Car">
    <w:name w:val="Título 5 Car"/>
    <w:basedOn w:val="Fuentedeprrafopredeter"/>
    <w:link w:val="Ttulo5"/>
    <w:uiPriority w:val="9"/>
    <w:rsid w:val="0082526C"/>
    <w:rPr>
      <w:rFonts w:asciiTheme="majorHAnsi" w:eastAsiaTheme="majorEastAsia" w:hAnsiTheme="majorHAnsi" w:cstheme="majorBidi"/>
      <w:color w:val="243F60" w:themeColor="accent1" w:themeShade="7F"/>
      <w:sz w:val="20"/>
      <w:szCs w:val="20"/>
      <w:lang w:val="en-GB"/>
    </w:rPr>
  </w:style>
  <w:style w:type="character" w:customStyle="1" w:styleId="Ttulo6Car">
    <w:name w:val="Título 6 Car"/>
    <w:basedOn w:val="Fuentedeprrafopredeter"/>
    <w:link w:val="Ttulo6"/>
    <w:uiPriority w:val="9"/>
    <w:semiHidden/>
    <w:rsid w:val="0082526C"/>
    <w:rPr>
      <w:rFonts w:asciiTheme="majorHAnsi" w:eastAsiaTheme="majorEastAsia" w:hAnsiTheme="majorHAnsi" w:cstheme="majorBidi"/>
      <w:i/>
      <w:iCs/>
      <w:color w:val="243F60" w:themeColor="accent1" w:themeShade="7F"/>
      <w:sz w:val="20"/>
      <w:szCs w:val="20"/>
      <w:lang w:val="en-GB"/>
    </w:rPr>
  </w:style>
  <w:style w:type="character" w:customStyle="1" w:styleId="Ttulo7Car">
    <w:name w:val="Título 7 Car"/>
    <w:basedOn w:val="Fuentedeprrafopredeter"/>
    <w:link w:val="Ttulo7"/>
    <w:uiPriority w:val="9"/>
    <w:semiHidden/>
    <w:rsid w:val="0082526C"/>
    <w:rPr>
      <w:rFonts w:asciiTheme="majorHAnsi" w:eastAsiaTheme="majorEastAsia" w:hAnsiTheme="majorHAnsi" w:cstheme="majorBidi"/>
      <w:i/>
      <w:iCs/>
      <w:color w:val="404040" w:themeColor="text1" w:themeTint="BF"/>
      <w:sz w:val="20"/>
      <w:szCs w:val="20"/>
      <w:lang w:val="en-GB"/>
    </w:rPr>
  </w:style>
  <w:style w:type="character" w:customStyle="1" w:styleId="Ttulo8Car">
    <w:name w:val="Título 8 Car"/>
    <w:basedOn w:val="Fuentedeprrafopredeter"/>
    <w:link w:val="Ttulo8"/>
    <w:uiPriority w:val="9"/>
    <w:semiHidden/>
    <w:rsid w:val="0082526C"/>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2526C"/>
    <w:rPr>
      <w:rFonts w:asciiTheme="majorHAnsi" w:eastAsiaTheme="majorEastAsia" w:hAnsiTheme="majorHAnsi" w:cstheme="majorBidi"/>
      <w:i/>
      <w:iCs/>
      <w:color w:val="404040" w:themeColor="text1" w:themeTint="BF"/>
      <w:sz w:val="20"/>
      <w:szCs w:val="20"/>
      <w:lang w:val="en-GB"/>
    </w:rPr>
  </w:style>
  <w:style w:type="paragraph" w:styleId="Ttulodendice">
    <w:name w:val="index heading"/>
    <w:basedOn w:val="Normal"/>
    <w:next w:val="ndice1"/>
    <w:uiPriority w:val="99"/>
    <w:semiHidden/>
    <w:unhideWhenUsed/>
    <w:rsid w:val="0082526C"/>
    <w:rPr>
      <w:rFonts w:eastAsiaTheme="majorEastAsia" w:cstheme="majorBidi"/>
      <w:b/>
      <w:bCs/>
    </w:rPr>
  </w:style>
  <w:style w:type="character" w:styleId="nfasisintenso">
    <w:name w:val="Intense Emphasis"/>
    <w:basedOn w:val="Fuentedeprrafopredeter"/>
    <w:uiPriority w:val="21"/>
    <w:rsid w:val="00244E9D"/>
    <w:rPr>
      <w:i/>
      <w:iCs/>
      <w:color w:val="4F81BD" w:themeColor="accent1"/>
    </w:rPr>
  </w:style>
  <w:style w:type="character" w:styleId="Textoennegrita">
    <w:name w:val="Strong"/>
    <w:basedOn w:val="Fuentedeprrafopredeter"/>
    <w:uiPriority w:val="22"/>
    <w:rsid w:val="00244E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6065">
      <w:bodyDiv w:val="1"/>
      <w:marLeft w:val="0"/>
      <w:marRight w:val="0"/>
      <w:marTop w:val="0"/>
      <w:marBottom w:val="0"/>
      <w:divBdr>
        <w:top w:val="none" w:sz="0" w:space="0" w:color="auto"/>
        <w:left w:val="none" w:sz="0" w:space="0" w:color="auto"/>
        <w:bottom w:val="none" w:sz="0" w:space="0" w:color="auto"/>
        <w:right w:val="none" w:sz="0" w:space="0" w:color="auto"/>
      </w:divBdr>
    </w:div>
    <w:div w:id="82575680">
      <w:bodyDiv w:val="1"/>
      <w:marLeft w:val="0"/>
      <w:marRight w:val="0"/>
      <w:marTop w:val="0"/>
      <w:marBottom w:val="0"/>
      <w:divBdr>
        <w:top w:val="none" w:sz="0" w:space="0" w:color="auto"/>
        <w:left w:val="none" w:sz="0" w:space="0" w:color="auto"/>
        <w:bottom w:val="none" w:sz="0" w:space="0" w:color="auto"/>
        <w:right w:val="none" w:sz="0" w:space="0" w:color="auto"/>
      </w:divBdr>
    </w:div>
    <w:div w:id="210388141">
      <w:bodyDiv w:val="1"/>
      <w:marLeft w:val="0"/>
      <w:marRight w:val="0"/>
      <w:marTop w:val="0"/>
      <w:marBottom w:val="0"/>
      <w:divBdr>
        <w:top w:val="none" w:sz="0" w:space="0" w:color="auto"/>
        <w:left w:val="none" w:sz="0" w:space="0" w:color="auto"/>
        <w:bottom w:val="none" w:sz="0" w:space="0" w:color="auto"/>
        <w:right w:val="none" w:sz="0" w:space="0" w:color="auto"/>
      </w:divBdr>
    </w:div>
    <w:div w:id="274290407">
      <w:bodyDiv w:val="1"/>
      <w:marLeft w:val="0"/>
      <w:marRight w:val="0"/>
      <w:marTop w:val="0"/>
      <w:marBottom w:val="0"/>
      <w:divBdr>
        <w:top w:val="none" w:sz="0" w:space="0" w:color="auto"/>
        <w:left w:val="none" w:sz="0" w:space="0" w:color="auto"/>
        <w:bottom w:val="none" w:sz="0" w:space="0" w:color="auto"/>
        <w:right w:val="none" w:sz="0" w:space="0" w:color="auto"/>
      </w:divBdr>
    </w:div>
    <w:div w:id="523248578">
      <w:bodyDiv w:val="1"/>
      <w:marLeft w:val="0"/>
      <w:marRight w:val="0"/>
      <w:marTop w:val="0"/>
      <w:marBottom w:val="0"/>
      <w:divBdr>
        <w:top w:val="none" w:sz="0" w:space="0" w:color="auto"/>
        <w:left w:val="none" w:sz="0" w:space="0" w:color="auto"/>
        <w:bottom w:val="none" w:sz="0" w:space="0" w:color="auto"/>
        <w:right w:val="none" w:sz="0" w:space="0" w:color="auto"/>
      </w:divBdr>
    </w:div>
    <w:div w:id="908734740">
      <w:bodyDiv w:val="1"/>
      <w:marLeft w:val="0"/>
      <w:marRight w:val="0"/>
      <w:marTop w:val="0"/>
      <w:marBottom w:val="0"/>
      <w:divBdr>
        <w:top w:val="none" w:sz="0" w:space="0" w:color="auto"/>
        <w:left w:val="none" w:sz="0" w:space="0" w:color="auto"/>
        <w:bottom w:val="none" w:sz="0" w:space="0" w:color="auto"/>
        <w:right w:val="none" w:sz="0" w:space="0" w:color="auto"/>
      </w:divBdr>
    </w:div>
    <w:div w:id="1116217471">
      <w:bodyDiv w:val="1"/>
      <w:marLeft w:val="0"/>
      <w:marRight w:val="0"/>
      <w:marTop w:val="0"/>
      <w:marBottom w:val="0"/>
      <w:divBdr>
        <w:top w:val="none" w:sz="0" w:space="0" w:color="auto"/>
        <w:left w:val="none" w:sz="0" w:space="0" w:color="auto"/>
        <w:bottom w:val="none" w:sz="0" w:space="0" w:color="auto"/>
        <w:right w:val="none" w:sz="0" w:space="0" w:color="auto"/>
      </w:divBdr>
    </w:div>
    <w:div w:id="1215308220">
      <w:bodyDiv w:val="1"/>
      <w:marLeft w:val="0"/>
      <w:marRight w:val="0"/>
      <w:marTop w:val="0"/>
      <w:marBottom w:val="0"/>
      <w:divBdr>
        <w:top w:val="none" w:sz="0" w:space="0" w:color="auto"/>
        <w:left w:val="none" w:sz="0" w:space="0" w:color="auto"/>
        <w:bottom w:val="none" w:sz="0" w:space="0" w:color="auto"/>
        <w:right w:val="none" w:sz="0" w:space="0" w:color="auto"/>
      </w:divBdr>
    </w:div>
    <w:div w:id="1384403195">
      <w:bodyDiv w:val="1"/>
      <w:marLeft w:val="0"/>
      <w:marRight w:val="0"/>
      <w:marTop w:val="0"/>
      <w:marBottom w:val="0"/>
      <w:divBdr>
        <w:top w:val="none" w:sz="0" w:space="0" w:color="auto"/>
        <w:left w:val="none" w:sz="0" w:space="0" w:color="auto"/>
        <w:bottom w:val="none" w:sz="0" w:space="0" w:color="auto"/>
        <w:right w:val="none" w:sz="0" w:space="0" w:color="auto"/>
      </w:divBdr>
    </w:div>
    <w:div w:id="1756244123">
      <w:bodyDiv w:val="1"/>
      <w:marLeft w:val="0"/>
      <w:marRight w:val="0"/>
      <w:marTop w:val="0"/>
      <w:marBottom w:val="0"/>
      <w:divBdr>
        <w:top w:val="none" w:sz="0" w:space="0" w:color="auto"/>
        <w:left w:val="none" w:sz="0" w:space="0" w:color="auto"/>
        <w:bottom w:val="none" w:sz="0" w:space="0" w:color="auto"/>
        <w:right w:val="none" w:sz="0" w:space="0" w:color="auto"/>
      </w:divBdr>
    </w:div>
    <w:div w:id="1804811765">
      <w:bodyDiv w:val="1"/>
      <w:marLeft w:val="0"/>
      <w:marRight w:val="0"/>
      <w:marTop w:val="0"/>
      <w:marBottom w:val="0"/>
      <w:divBdr>
        <w:top w:val="none" w:sz="0" w:space="0" w:color="auto"/>
        <w:left w:val="none" w:sz="0" w:space="0" w:color="auto"/>
        <w:bottom w:val="none" w:sz="0" w:space="0" w:color="auto"/>
        <w:right w:val="none" w:sz="0" w:space="0" w:color="auto"/>
      </w:divBdr>
    </w:div>
    <w:div w:id="1853568417">
      <w:bodyDiv w:val="1"/>
      <w:marLeft w:val="0"/>
      <w:marRight w:val="0"/>
      <w:marTop w:val="0"/>
      <w:marBottom w:val="0"/>
      <w:divBdr>
        <w:top w:val="none" w:sz="0" w:space="0" w:color="auto"/>
        <w:left w:val="none" w:sz="0" w:space="0" w:color="auto"/>
        <w:bottom w:val="none" w:sz="0" w:space="0" w:color="auto"/>
        <w:right w:val="none" w:sz="0" w:space="0" w:color="auto"/>
      </w:divBdr>
    </w:div>
    <w:div w:id="2032534013">
      <w:bodyDiv w:val="1"/>
      <w:marLeft w:val="0"/>
      <w:marRight w:val="0"/>
      <w:marTop w:val="0"/>
      <w:marBottom w:val="0"/>
      <w:divBdr>
        <w:top w:val="none" w:sz="0" w:space="0" w:color="auto"/>
        <w:left w:val="none" w:sz="0" w:space="0" w:color="auto"/>
        <w:bottom w:val="none" w:sz="0" w:space="0" w:color="auto"/>
        <w:right w:val="none" w:sz="0" w:space="0" w:color="auto"/>
      </w:divBdr>
    </w:div>
    <w:div w:id="208653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uel\Documents\Plantillas%20personalizadas%20de%20Office\Plantilla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AF7ED-C2E3-4563-9056-067E8F635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Plantilla2.dotx</Template>
  <TotalTime>0</TotalTime>
  <Pages>3</Pages>
  <Words>881</Words>
  <Characters>4849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lastModifiedBy>Usuario de Windows</cp:lastModifiedBy>
  <cp:revision>2</cp:revision>
  <dcterms:created xsi:type="dcterms:W3CDTF">2020-04-23T23:39:00Z</dcterms:created>
  <dcterms:modified xsi:type="dcterms:W3CDTF">2020-04-23T23:39:00Z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5bb610fd-6323-3e6e-b555-072eb5cd8311</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http://www.zotero.org/styles/journal-of-structural-geology</vt:lpwstr>
  </property>
  <property fmtid="{D5CDD505-2E9C-101B-9397-08002B2CF9AE}" pid="17" name="Mendeley Recent Style Name 6_1">
    <vt:lpwstr>Journal of Structural Geology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ies>
</file>